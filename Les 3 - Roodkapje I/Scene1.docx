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72CCC" w14:textId="4249900F" w:rsidR="006A6AB8" w:rsidRPr="00D737EA" w:rsidRDefault="00762A3D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Scene </w:t>
      </w:r>
      <w:r w:rsidR="006A6247">
        <w:rPr>
          <w:b/>
          <w:i/>
          <w:sz w:val="40"/>
          <w:szCs w:val="40"/>
        </w:rPr>
        <w:t>1</w:t>
      </w:r>
      <w:r w:rsidR="00FB49D3">
        <w:rPr>
          <w:b/>
          <w:i/>
          <w:sz w:val="40"/>
          <w:szCs w:val="40"/>
        </w:rPr>
        <w:t xml:space="preserve"> Roodkapje</w:t>
      </w:r>
    </w:p>
    <w:p w14:paraId="79BA02D5" w14:textId="29A9FD81" w:rsidR="00FB49D3" w:rsidRPr="00FB49D3" w:rsidRDefault="00FB49D3" w:rsidP="009C57CC">
      <w:pPr>
        <w:rPr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E076E" w:rsidRPr="00FB49D3" w14:paraId="1F6CA0D7" w14:textId="77777777" w:rsidTr="00C646BA">
        <w:trPr>
          <w:trHeight w:val="989"/>
        </w:trPr>
        <w:tc>
          <w:tcPr>
            <w:tcW w:w="9206" w:type="dxa"/>
            <w:vAlign w:val="center"/>
          </w:tcPr>
          <w:p w14:paraId="01EDEB68" w14:textId="358616F6" w:rsidR="009E076E" w:rsidRPr="00FB49D3" w:rsidRDefault="009E076E" w:rsidP="009E076E">
            <w:pPr>
              <w:rPr>
                <w:sz w:val="32"/>
                <w:szCs w:val="32"/>
              </w:rPr>
            </w:pPr>
            <w:r w:rsidRPr="00FB49D3">
              <w:rPr>
                <w:sz w:val="32"/>
                <w:szCs w:val="32"/>
              </w:rPr>
              <w:t>1. Maak een nieuwe scene, haal de poes weg.</w:t>
            </w:r>
          </w:p>
        </w:tc>
      </w:tr>
    </w:tbl>
    <w:p w14:paraId="4F83FC7F" w14:textId="0601C2F6" w:rsidR="009C57CC" w:rsidRDefault="009C57CC" w:rsidP="0077758E">
      <w:pPr>
        <w:rPr>
          <w:sz w:val="32"/>
          <w:szCs w:val="32"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FB49D3" w:rsidRPr="00FB49D3" w14:paraId="7458B5B5" w14:textId="77777777" w:rsidTr="00347AC7">
        <w:trPr>
          <w:trHeight w:val="1701"/>
        </w:trPr>
        <w:tc>
          <w:tcPr>
            <w:tcW w:w="4644" w:type="dxa"/>
            <w:vAlign w:val="center"/>
          </w:tcPr>
          <w:p w14:paraId="5458809E" w14:textId="316EB70B" w:rsidR="00FB49D3" w:rsidRPr="00FB49D3" w:rsidRDefault="00FB49D3" w:rsidP="00C02B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B49D3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 xml:space="preserve">Kies </w:t>
            </w:r>
            <w:r w:rsidR="00C02BDC">
              <w:rPr>
                <w:sz w:val="32"/>
                <w:szCs w:val="32"/>
              </w:rPr>
              <w:t>deze</w:t>
            </w:r>
            <w:r>
              <w:rPr>
                <w:sz w:val="32"/>
                <w:szCs w:val="32"/>
              </w:rPr>
              <w:t xml:space="preserve"> achtergrond</w:t>
            </w:r>
            <w:r w:rsidR="002C2919">
              <w:rPr>
                <w:sz w:val="32"/>
                <w:szCs w:val="32"/>
              </w:rPr>
              <w:t>:</w:t>
            </w:r>
          </w:p>
        </w:tc>
        <w:tc>
          <w:tcPr>
            <w:tcW w:w="4536" w:type="dxa"/>
            <w:vAlign w:val="center"/>
          </w:tcPr>
          <w:p w14:paraId="624B0DAE" w14:textId="57F9EA88" w:rsidR="00FB49D3" w:rsidRPr="00FB49D3" w:rsidRDefault="006A6247" w:rsidP="0083352B">
            <w:pPr>
              <w:jc w:val="center"/>
              <w:rPr>
                <w:sz w:val="32"/>
                <w:szCs w:val="32"/>
              </w:rPr>
            </w:pPr>
            <w:r>
              <w:rPr>
                <w:rFonts w:eastAsia="Times New Roman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FEE8D64" wp14:editId="0FF0EB0B">
                  <wp:simplePos x="0" y="0"/>
                  <wp:positionH relativeFrom="column">
                    <wp:posOffset>380365</wp:posOffset>
                  </wp:positionH>
                  <wp:positionV relativeFrom="paragraph">
                    <wp:posOffset>98425</wp:posOffset>
                  </wp:positionV>
                  <wp:extent cx="1952625" cy="1470660"/>
                  <wp:effectExtent l="114300" t="114300" r="104775" b="148590"/>
                  <wp:wrapNone/>
                  <wp:docPr id="1" name="Picture 1" descr="cid:af8bc924-d944-47f7-ab1e-93942d56a469@eurprd01.prod.exchangelab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af8bc924-d944-47f7-ab1e-93942d56a469@eurprd01.prod.exchangelabs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8" t="6838" r="7171" b="6899"/>
                          <a:stretch/>
                        </pic:blipFill>
                        <pic:spPr bwMode="auto">
                          <a:xfrm>
                            <a:off x="0" y="0"/>
                            <a:ext cx="1952625" cy="14706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49D3">
              <w:rPr>
                <w:rFonts w:eastAsia="Times New Roman"/>
                <w:noProof/>
                <w:lang w:val="en-US"/>
              </w:rPr>
              <w:drawing>
                <wp:inline distT="0" distB="0" distL="0" distR="0" wp14:anchorId="05EEAE6C" wp14:editId="1675481E">
                  <wp:extent cx="1846807" cy="1389380"/>
                  <wp:effectExtent l="152400" t="152400" r="160020" b="185420"/>
                  <wp:docPr id="6" name="Picture 1" descr="cid:bd1a4b1c-edda-4ffb-817b-f86c22f7a14a@eurprd01.prod.exchangelab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id:bd1a4b1c-edda-4ffb-817b-f86c22f7a14a@eurprd01.prod.exchangelabs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9" t="7060" r="7501" b="7118"/>
                          <a:stretch/>
                        </pic:blipFill>
                        <pic:spPr bwMode="auto">
                          <a:xfrm>
                            <a:off x="0" y="0"/>
                            <a:ext cx="1846807" cy="13893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B559F" w14:textId="77777777" w:rsidR="00574EA7" w:rsidRDefault="00574EA7" w:rsidP="00574EA7">
      <w:pPr>
        <w:rPr>
          <w:sz w:val="32"/>
          <w:szCs w:val="32"/>
          <w:u w:val="single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574EA7" w14:paraId="3296087F" w14:textId="77777777" w:rsidTr="00347AC7">
        <w:trPr>
          <w:trHeight w:val="805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0749A" w14:textId="036F48D7" w:rsidR="00574EA7" w:rsidRDefault="00574EA7" w:rsidP="00C02BD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Voeg </w:t>
            </w:r>
            <w:r w:rsidR="00C02BDC">
              <w:rPr>
                <w:b/>
                <w:sz w:val="32"/>
                <w:szCs w:val="32"/>
              </w:rPr>
              <w:t>R</w:t>
            </w:r>
            <w:r>
              <w:rPr>
                <w:b/>
                <w:sz w:val="32"/>
                <w:szCs w:val="32"/>
              </w:rPr>
              <w:t>oodkapje</w:t>
            </w:r>
            <w:r>
              <w:rPr>
                <w:sz w:val="32"/>
                <w:szCs w:val="32"/>
              </w:rPr>
              <w:t xml:space="preserve"> en </w:t>
            </w:r>
            <w:r>
              <w:rPr>
                <w:b/>
                <w:sz w:val="32"/>
                <w:szCs w:val="32"/>
              </w:rPr>
              <w:t>de wolf</w:t>
            </w:r>
            <w:r>
              <w:rPr>
                <w:sz w:val="32"/>
                <w:szCs w:val="32"/>
              </w:rPr>
              <w:t xml:space="preserve"> toe.</w:t>
            </w:r>
          </w:p>
        </w:tc>
      </w:tr>
    </w:tbl>
    <w:p w14:paraId="674265A3" w14:textId="72010951" w:rsidR="00292D98" w:rsidRDefault="00292D98" w:rsidP="003D3044">
      <w:pPr>
        <w:rPr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B49D3" w:rsidRPr="00FB49D3" w14:paraId="28CFDD03" w14:textId="77777777" w:rsidTr="00347AC7">
        <w:trPr>
          <w:trHeight w:val="1701"/>
        </w:trPr>
        <w:tc>
          <w:tcPr>
            <w:tcW w:w="4603" w:type="dxa"/>
            <w:vAlign w:val="center"/>
          </w:tcPr>
          <w:p w14:paraId="7D794985" w14:textId="77777777" w:rsidR="00FB49D3" w:rsidRDefault="00FB49D3" w:rsidP="00FB4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Pr="00FB49D3">
              <w:rPr>
                <w:sz w:val="32"/>
                <w:szCs w:val="32"/>
              </w:rPr>
              <w:t>.</w:t>
            </w:r>
            <w:r w:rsidR="003376C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Programmeer:</w:t>
            </w:r>
          </w:p>
          <w:p w14:paraId="61311420" w14:textId="77777777" w:rsidR="006A6247" w:rsidRDefault="006A6247" w:rsidP="00FB49D3">
            <w:pPr>
              <w:rPr>
                <w:sz w:val="32"/>
                <w:szCs w:val="32"/>
              </w:rPr>
            </w:pPr>
          </w:p>
          <w:p w14:paraId="098B46CA" w14:textId="77777777" w:rsidR="006A6247" w:rsidRDefault="006A6247" w:rsidP="00FB49D3">
            <w:pPr>
              <w:rPr>
                <w:sz w:val="32"/>
                <w:szCs w:val="32"/>
              </w:rPr>
            </w:pPr>
          </w:p>
          <w:p w14:paraId="668AAD1E" w14:textId="77777777" w:rsidR="006A6247" w:rsidRDefault="006A6247" w:rsidP="00FB49D3">
            <w:pPr>
              <w:rPr>
                <w:sz w:val="32"/>
                <w:szCs w:val="32"/>
              </w:rPr>
            </w:pPr>
          </w:p>
          <w:p w14:paraId="7CC77E51" w14:textId="77777777" w:rsidR="006A6247" w:rsidRDefault="006A6247" w:rsidP="00FB49D3">
            <w:pPr>
              <w:rPr>
                <w:sz w:val="32"/>
                <w:szCs w:val="32"/>
              </w:rPr>
            </w:pPr>
          </w:p>
          <w:p w14:paraId="4036C4BD" w14:textId="71203CC0" w:rsidR="006A6247" w:rsidRPr="00FB49D3" w:rsidRDefault="006A6247" w:rsidP="00FB49D3">
            <w:pPr>
              <w:rPr>
                <w:sz w:val="32"/>
                <w:szCs w:val="32"/>
              </w:rPr>
            </w:pPr>
          </w:p>
        </w:tc>
        <w:tc>
          <w:tcPr>
            <w:tcW w:w="4603" w:type="dxa"/>
            <w:vAlign w:val="center"/>
          </w:tcPr>
          <w:p w14:paraId="567FE5E8" w14:textId="0C45F146" w:rsidR="006A6247" w:rsidRDefault="006A6247" w:rsidP="006A62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Roodkapje huppelt:</w:t>
            </w:r>
          </w:p>
          <w:p w14:paraId="7245CA0B" w14:textId="5CB0F233" w:rsidR="006A6247" w:rsidRDefault="00C646BA" w:rsidP="006A6247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u w:val="single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1E74A5E9" wp14:editId="289A3642">
                  <wp:simplePos x="0" y="0"/>
                  <wp:positionH relativeFrom="column">
                    <wp:posOffset>1247140</wp:posOffset>
                  </wp:positionH>
                  <wp:positionV relativeFrom="paragraph">
                    <wp:posOffset>228600</wp:posOffset>
                  </wp:positionV>
                  <wp:extent cx="704850" cy="753110"/>
                  <wp:effectExtent l="0" t="0" r="6350" b="8890"/>
                  <wp:wrapNone/>
                  <wp:docPr id="5" name="Picture 5" descr="https://www.scratchjr.org/images/h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ttps://www.scratchjr.org/images/hop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5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32"/>
                <w:u w:val="single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53C01188" wp14:editId="557A20FC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215900</wp:posOffset>
                  </wp:positionV>
                  <wp:extent cx="704850" cy="767080"/>
                  <wp:effectExtent l="0" t="0" r="6350" b="0"/>
                  <wp:wrapNone/>
                  <wp:docPr id="4" name="Picture 4" descr="https://www.scratchjr.org/images/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ttps://www.scratchjr.org/images/right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32"/>
                <w:u w:val="single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05AD4D5B" wp14:editId="4B79171E">
                  <wp:simplePos x="0" y="0"/>
                  <wp:positionH relativeFrom="column">
                    <wp:posOffset>954405</wp:posOffset>
                  </wp:positionH>
                  <wp:positionV relativeFrom="paragraph">
                    <wp:posOffset>105410</wp:posOffset>
                  </wp:positionV>
                  <wp:extent cx="1543050" cy="878205"/>
                  <wp:effectExtent l="0" t="0" r="6350" b="10795"/>
                  <wp:wrapNone/>
                  <wp:docPr id="2" name="Picture 2" descr="https://www.scratchjr.org/images/repe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ttps://www.scratchjr.org/images/repeat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32"/>
                <w:u w:val="single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39B8F8A1" wp14:editId="5181CD6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104775</wp:posOffset>
                  </wp:positionV>
                  <wp:extent cx="1543050" cy="878205"/>
                  <wp:effectExtent l="0" t="0" r="6350" b="10795"/>
                  <wp:wrapNone/>
                  <wp:docPr id="3" name="Picture 3" descr="https://www.scratchjr.org/images/repe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ttps://www.scratchjr.org/images/repeat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7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264FCB" w14:textId="7DB7AB51" w:rsidR="006A6247" w:rsidRPr="00FB49D3" w:rsidRDefault="006A6247" w:rsidP="006A6247">
            <w:pPr>
              <w:rPr>
                <w:sz w:val="32"/>
                <w:szCs w:val="32"/>
              </w:rPr>
            </w:pPr>
          </w:p>
        </w:tc>
      </w:tr>
    </w:tbl>
    <w:p w14:paraId="1E5F11B3" w14:textId="77777777" w:rsidR="00FB49D3" w:rsidRDefault="00FB49D3" w:rsidP="003D3044">
      <w:pPr>
        <w:rPr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B49D3" w:rsidRPr="00FB49D3" w14:paraId="733E9E46" w14:textId="77777777" w:rsidTr="006A6247">
        <w:trPr>
          <w:trHeight w:val="1062"/>
        </w:trPr>
        <w:tc>
          <w:tcPr>
            <w:tcW w:w="4603" w:type="dxa"/>
            <w:vAlign w:val="center"/>
          </w:tcPr>
          <w:p w14:paraId="103FD6F8" w14:textId="697138CA" w:rsidR="00FB49D3" w:rsidRPr="00FB49D3" w:rsidRDefault="009D5AEA" w:rsidP="00FB49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FB49D3">
              <w:rPr>
                <w:sz w:val="32"/>
                <w:szCs w:val="32"/>
              </w:rPr>
              <w:t>. Programmeer:</w:t>
            </w:r>
          </w:p>
        </w:tc>
        <w:tc>
          <w:tcPr>
            <w:tcW w:w="4603" w:type="dxa"/>
            <w:vAlign w:val="center"/>
          </w:tcPr>
          <w:p w14:paraId="7C26B019" w14:textId="1AA4F2D3" w:rsidR="00FB49D3" w:rsidRPr="00FB49D3" w:rsidRDefault="006A6247" w:rsidP="009D5A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 wolf komt en vertelt dat er mooie bloemen zijn</w:t>
            </w:r>
            <w:r w:rsidR="009D5AEA">
              <w:rPr>
                <w:sz w:val="32"/>
                <w:szCs w:val="32"/>
              </w:rPr>
              <w:t>.</w:t>
            </w:r>
          </w:p>
        </w:tc>
      </w:tr>
    </w:tbl>
    <w:p w14:paraId="2C1ABE92" w14:textId="4B6E2A95" w:rsidR="00CA5F11" w:rsidRDefault="00CA5F11" w:rsidP="006A6247">
      <w:pPr>
        <w:rPr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A6247" w:rsidRPr="00FB49D3" w14:paraId="6E8F31EE" w14:textId="77777777" w:rsidTr="00F66938">
        <w:trPr>
          <w:trHeight w:val="1062"/>
        </w:trPr>
        <w:tc>
          <w:tcPr>
            <w:tcW w:w="4603" w:type="dxa"/>
            <w:vAlign w:val="center"/>
          </w:tcPr>
          <w:p w14:paraId="14844AA1" w14:textId="7B0E5C46" w:rsidR="006A6247" w:rsidRPr="00FB49D3" w:rsidRDefault="006A6247" w:rsidP="00F669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Programmeer:</w:t>
            </w:r>
          </w:p>
        </w:tc>
        <w:tc>
          <w:tcPr>
            <w:tcW w:w="4603" w:type="dxa"/>
            <w:vAlign w:val="center"/>
          </w:tcPr>
          <w:p w14:paraId="322FCB18" w14:textId="0AB39947" w:rsidR="006A6247" w:rsidRPr="00FB49D3" w:rsidRDefault="006A6247" w:rsidP="00F669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Roodkapje gaat naar de bloemen.</w:t>
            </w:r>
          </w:p>
        </w:tc>
      </w:tr>
    </w:tbl>
    <w:p w14:paraId="5C64725D" w14:textId="77777777" w:rsidR="006A6247" w:rsidRPr="00D54E5A" w:rsidRDefault="006A6247" w:rsidP="006A6247">
      <w:pPr>
        <w:rPr>
          <w:sz w:val="32"/>
          <w:szCs w:val="32"/>
        </w:rPr>
      </w:pPr>
      <w:bookmarkStart w:id="0" w:name="_GoBack"/>
      <w:bookmarkEnd w:id="0"/>
    </w:p>
    <w:sectPr w:rsidR="006A6247" w:rsidRPr="00D54E5A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67EF0"/>
    <w:multiLevelType w:val="hybridMultilevel"/>
    <w:tmpl w:val="0B2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75E3B"/>
    <w:multiLevelType w:val="hybridMultilevel"/>
    <w:tmpl w:val="950C6C14"/>
    <w:lvl w:ilvl="0" w:tplc="2DB83C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1419DD"/>
    <w:rsid w:val="00173EF9"/>
    <w:rsid w:val="001C76DC"/>
    <w:rsid w:val="001E4457"/>
    <w:rsid w:val="002437AD"/>
    <w:rsid w:val="00292D98"/>
    <w:rsid w:val="002A05DA"/>
    <w:rsid w:val="002C2919"/>
    <w:rsid w:val="00314D3E"/>
    <w:rsid w:val="003376C8"/>
    <w:rsid w:val="00347AC7"/>
    <w:rsid w:val="00385106"/>
    <w:rsid w:val="003866E8"/>
    <w:rsid w:val="003D3044"/>
    <w:rsid w:val="00404D6D"/>
    <w:rsid w:val="00534CF4"/>
    <w:rsid w:val="00574EA7"/>
    <w:rsid w:val="00605192"/>
    <w:rsid w:val="00647B06"/>
    <w:rsid w:val="006608DC"/>
    <w:rsid w:val="006A6247"/>
    <w:rsid w:val="006A6AB8"/>
    <w:rsid w:val="006B02DF"/>
    <w:rsid w:val="006B7552"/>
    <w:rsid w:val="007628FB"/>
    <w:rsid w:val="00762A3D"/>
    <w:rsid w:val="0077758E"/>
    <w:rsid w:val="00796BEA"/>
    <w:rsid w:val="0083352B"/>
    <w:rsid w:val="00834D1F"/>
    <w:rsid w:val="00916704"/>
    <w:rsid w:val="0097733D"/>
    <w:rsid w:val="009C57CC"/>
    <w:rsid w:val="009D5AEA"/>
    <w:rsid w:val="009E076E"/>
    <w:rsid w:val="00B807D4"/>
    <w:rsid w:val="00B840B6"/>
    <w:rsid w:val="00C02BDC"/>
    <w:rsid w:val="00C646BA"/>
    <w:rsid w:val="00C97205"/>
    <w:rsid w:val="00CA1396"/>
    <w:rsid w:val="00CA5F11"/>
    <w:rsid w:val="00CC6152"/>
    <w:rsid w:val="00CD3171"/>
    <w:rsid w:val="00D54E5A"/>
    <w:rsid w:val="00D737EA"/>
    <w:rsid w:val="00D86E59"/>
    <w:rsid w:val="00E205AC"/>
    <w:rsid w:val="00E3632F"/>
    <w:rsid w:val="00E8234B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4BB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762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7758E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76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cid:af8bc924-d944-47f7-ab1e-93942d56a469@eurprd01.prod.exchangelabs.com" TargetMode="External"/><Relationship Id="rId9" Type="http://schemas.openxmlformats.org/officeDocument/2006/relationships/image" Target="media/image2.png"/><Relationship Id="rId10" Type="http://schemas.openxmlformats.org/officeDocument/2006/relationships/image" Target="cid:bd1a4b1c-edda-4ffb-817b-f86c22f7a14a@eurprd01.prod.exchangelabs.com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A64FB6-CDE4-2142-B39B-C76FA8D3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Jan Salvador van der Ven</cp:lastModifiedBy>
  <cp:revision>9</cp:revision>
  <dcterms:created xsi:type="dcterms:W3CDTF">2017-01-10T08:03:00Z</dcterms:created>
  <dcterms:modified xsi:type="dcterms:W3CDTF">2017-03-20T11:31:00Z</dcterms:modified>
</cp:coreProperties>
</file>