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872CCC" w14:textId="1448FFDF" w:rsidR="006A6AB8" w:rsidRPr="00D737EA" w:rsidRDefault="00762A3D" w:rsidP="0077758E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Scene </w:t>
      </w:r>
      <w:r w:rsidR="00462097">
        <w:rPr>
          <w:b/>
          <w:i/>
          <w:sz w:val="40"/>
          <w:szCs w:val="40"/>
        </w:rPr>
        <w:t>2</w:t>
      </w:r>
      <w:r w:rsidR="00FB49D3">
        <w:rPr>
          <w:b/>
          <w:i/>
          <w:sz w:val="40"/>
          <w:szCs w:val="40"/>
        </w:rPr>
        <w:t xml:space="preserve"> Roodkapje</w:t>
      </w:r>
    </w:p>
    <w:p w14:paraId="79BA02D5" w14:textId="786D9917" w:rsidR="00FB49D3" w:rsidRPr="00FB49D3" w:rsidRDefault="00FB49D3" w:rsidP="009C57CC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4"/>
        <w:gridCol w:w="4562"/>
      </w:tblGrid>
      <w:tr w:rsidR="00FB49D3" w:rsidRPr="00FB49D3" w14:paraId="1F6CA0D7" w14:textId="77777777" w:rsidTr="00FB49D3">
        <w:trPr>
          <w:trHeight w:val="1701"/>
        </w:trPr>
        <w:tc>
          <w:tcPr>
            <w:tcW w:w="4603" w:type="dxa"/>
            <w:vAlign w:val="center"/>
          </w:tcPr>
          <w:p w14:paraId="40C28826" w14:textId="25632A75" w:rsidR="00FB49D3" w:rsidRPr="00FB49D3" w:rsidRDefault="00FB49D3" w:rsidP="009C57CC">
            <w:pPr>
              <w:rPr>
                <w:sz w:val="32"/>
                <w:szCs w:val="32"/>
              </w:rPr>
            </w:pPr>
            <w:r w:rsidRPr="00FB49D3">
              <w:rPr>
                <w:sz w:val="32"/>
                <w:szCs w:val="32"/>
              </w:rPr>
              <w:t>1. Maak een nieuwe scene, haal de poes weg.</w:t>
            </w:r>
          </w:p>
        </w:tc>
        <w:tc>
          <w:tcPr>
            <w:tcW w:w="4603" w:type="dxa"/>
          </w:tcPr>
          <w:p w14:paraId="01EDEB68" w14:textId="6006FD38" w:rsidR="00FB49D3" w:rsidRPr="00FB49D3" w:rsidRDefault="00FB49D3" w:rsidP="00FB49D3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 wp14:anchorId="640DB423" wp14:editId="314F7B62">
                  <wp:extent cx="1989547" cy="1576705"/>
                  <wp:effectExtent l="0" t="0" r="0" b="0"/>
                  <wp:docPr id="9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9547" cy="157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83FC7F" w14:textId="77777777" w:rsidR="009C57CC" w:rsidRDefault="009C57CC" w:rsidP="0077758E">
      <w:pPr>
        <w:rPr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4"/>
        <w:gridCol w:w="4562"/>
      </w:tblGrid>
      <w:tr w:rsidR="00FB49D3" w:rsidRPr="00FB49D3" w14:paraId="7458B5B5" w14:textId="77777777" w:rsidTr="00FB49D3">
        <w:trPr>
          <w:trHeight w:val="1701"/>
        </w:trPr>
        <w:tc>
          <w:tcPr>
            <w:tcW w:w="4603" w:type="dxa"/>
            <w:vAlign w:val="center"/>
          </w:tcPr>
          <w:p w14:paraId="5458809E" w14:textId="4FB99ECD" w:rsidR="00FB49D3" w:rsidRPr="00FB49D3" w:rsidRDefault="00FB49D3" w:rsidP="0093784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Pr="00FB49D3">
              <w:rPr>
                <w:sz w:val="32"/>
                <w:szCs w:val="32"/>
              </w:rPr>
              <w:t xml:space="preserve">. </w:t>
            </w:r>
            <w:r>
              <w:rPr>
                <w:sz w:val="32"/>
                <w:szCs w:val="32"/>
              </w:rPr>
              <w:t xml:space="preserve">Kies </w:t>
            </w:r>
            <w:r w:rsidR="00937842">
              <w:rPr>
                <w:sz w:val="32"/>
                <w:szCs w:val="32"/>
              </w:rPr>
              <w:t>deze</w:t>
            </w:r>
            <w:r>
              <w:rPr>
                <w:sz w:val="32"/>
                <w:szCs w:val="32"/>
              </w:rPr>
              <w:t xml:space="preserve"> achtergrond</w:t>
            </w:r>
            <w:r w:rsidR="00937842">
              <w:rPr>
                <w:sz w:val="32"/>
                <w:szCs w:val="32"/>
              </w:rPr>
              <w:t>:</w:t>
            </w:r>
          </w:p>
        </w:tc>
        <w:tc>
          <w:tcPr>
            <w:tcW w:w="4603" w:type="dxa"/>
            <w:vAlign w:val="center"/>
          </w:tcPr>
          <w:p w14:paraId="624B0DAE" w14:textId="537458CF" w:rsidR="00FB49D3" w:rsidRPr="00FB49D3" w:rsidRDefault="00FB49D3" w:rsidP="0083352B">
            <w:pPr>
              <w:jc w:val="center"/>
              <w:rPr>
                <w:sz w:val="32"/>
                <w:szCs w:val="32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EEAE6C" wp14:editId="1675481E">
                  <wp:extent cx="1846807" cy="1389380"/>
                  <wp:effectExtent l="152400" t="152400" r="160020" b="185420"/>
                  <wp:docPr id="6" name="Picture 1" descr="cid:bd1a4b1c-edda-4ffb-817b-f86c22f7a14a@eurprd01.prod.exchangelabs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id:bd1a4b1c-edda-4ffb-817b-f86c22f7a14a@eurprd01.prod.exchangelabs.co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49" t="7060" r="7501" b="7118"/>
                          <a:stretch/>
                        </pic:blipFill>
                        <pic:spPr bwMode="auto">
                          <a:xfrm>
                            <a:off x="0" y="0"/>
                            <a:ext cx="1846807" cy="13893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C89131" w14:textId="77777777" w:rsidR="009C57CC" w:rsidRDefault="009C57CC" w:rsidP="0077758E">
      <w:pPr>
        <w:rPr>
          <w:sz w:val="32"/>
          <w:szCs w:val="32"/>
          <w:u w:val="single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462097" w:rsidRPr="00FB49D3" w14:paraId="43F28A70" w14:textId="77777777" w:rsidTr="00462097">
        <w:trPr>
          <w:trHeight w:val="805"/>
        </w:trPr>
        <w:tc>
          <w:tcPr>
            <w:tcW w:w="9067" w:type="dxa"/>
            <w:vAlign w:val="center"/>
          </w:tcPr>
          <w:p w14:paraId="559C1A2F" w14:textId="73774387" w:rsidR="00462097" w:rsidRPr="00462097" w:rsidRDefault="00462097" w:rsidP="004246A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Pr="00FB49D3">
              <w:rPr>
                <w:sz w:val="32"/>
                <w:szCs w:val="32"/>
              </w:rPr>
              <w:t xml:space="preserve">. </w:t>
            </w:r>
            <w:r>
              <w:rPr>
                <w:sz w:val="32"/>
                <w:szCs w:val="32"/>
              </w:rPr>
              <w:t xml:space="preserve">Voeg </w:t>
            </w:r>
            <w:r w:rsidR="004246A1">
              <w:rPr>
                <w:b/>
                <w:sz w:val="32"/>
                <w:szCs w:val="32"/>
              </w:rPr>
              <w:t>R</w:t>
            </w:r>
            <w:bookmarkStart w:id="0" w:name="_GoBack"/>
            <w:bookmarkEnd w:id="0"/>
            <w:r>
              <w:rPr>
                <w:b/>
                <w:sz w:val="32"/>
                <w:szCs w:val="32"/>
              </w:rPr>
              <w:t>oodkapje</w:t>
            </w:r>
            <w:r>
              <w:rPr>
                <w:sz w:val="32"/>
                <w:szCs w:val="32"/>
              </w:rPr>
              <w:t xml:space="preserve"> en </w:t>
            </w:r>
            <w:r>
              <w:rPr>
                <w:b/>
                <w:sz w:val="32"/>
                <w:szCs w:val="32"/>
              </w:rPr>
              <w:t>de wolf</w:t>
            </w:r>
            <w:r>
              <w:rPr>
                <w:sz w:val="32"/>
                <w:szCs w:val="32"/>
              </w:rPr>
              <w:t xml:space="preserve"> toe.</w:t>
            </w:r>
          </w:p>
        </w:tc>
      </w:tr>
    </w:tbl>
    <w:p w14:paraId="674265A3" w14:textId="5C7E45DC" w:rsidR="00292D98" w:rsidRDefault="00292D98" w:rsidP="003D3044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6"/>
        <w:gridCol w:w="4520"/>
      </w:tblGrid>
      <w:tr w:rsidR="00462097" w:rsidRPr="00FB49D3" w14:paraId="5F8DCAEA" w14:textId="77777777" w:rsidTr="00F66938">
        <w:trPr>
          <w:trHeight w:val="1062"/>
        </w:trPr>
        <w:tc>
          <w:tcPr>
            <w:tcW w:w="4603" w:type="dxa"/>
            <w:vAlign w:val="center"/>
          </w:tcPr>
          <w:p w14:paraId="66D0EC6E" w14:textId="48870A42" w:rsidR="00462097" w:rsidRPr="00FB49D3" w:rsidRDefault="00462097" w:rsidP="00F669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 Programmeer:</w:t>
            </w:r>
          </w:p>
        </w:tc>
        <w:tc>
          <w:tcPr>
            <w:tcW w:w="4603" w:type="dxa"/>
            <w:vAlign w:val="center"/>
          </w:tcPr>
          <w:p w14:paraId="780B2B6C" w14:textId="20332747" w:rsidR="00462097" w:rsidRPr="00FB49D3" w:rsidRDefault="00462097" w:rsidP="004620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 wolf ligt in bed en Roodkapje komt binnen</w:t>
            </w:r>
          </w:p>
        </w:tc>
      </w:tr>
    </w:tbl>
    <w:p w14:paraId="1BBA12D1" w14:textId="7802A4B5" w:rsidR="00462097" w:rsidRDefault="00462097" w:rsidP="003D3044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6"/>
        <w:gridCol w:w="4520"/>
      </w:tblGrid>
      <w:tr w:rsidR="00462097" w:rsidRPr="00FB49D3" w14:paraId="024226B6" w14:textId="77777777" w:rsidTr="00F66938">
        <w:trPr>
          <w:trHeight w:val="1062"/>
        </w:trPr>
        <w:tc>
          <w:tcPr>
            <w:tcW w:w="4603" w:type="dxa"/>
            <w:vAlign w:val="center"/>
          </w:tcPr>
          <w:p w14:paraId="7596FA68" w14:textId="29C82CB3" w:rsidR="00462097" w:rsidRPr="00FB49D3" w:rsidRDefault="00462097" w:rsidP="00F669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5. Programmeer:</w:t>
            </w:r>
          </w:p>
        </w:tc>
        <w:tc>
          <w:tcPr>
            <w:tcW w:w="4603" w:type="dxa"/>
            <w:vAlign w:val="center"/>
          </w:tcPr>
          <w:p w14:paraId="3C116450" w14:textId="7A02DD24" w:rsidR="00462097" w:rsidRPr="00FB49D3" w:rsidRDefault="00462097" w:rsidP="00F669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Roodkapje zegt: “Maar Oma, wat heeft u grote tanden!”</w:t>
            </w:r>
          </w:p>
        </w:tc>
      </w:tr>
    </w:tbl>
    <w:p w14:paraId="1875ADBD" w14:textId="5AEA9614" w:rsidR="00462097" w:rsidRDefault="00462097" w:rsidP="003D3044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3"/>
        <w:gridCol w:w="4513"/>
      </w:tblGrid>
      <w:tr w:rsidR="00462097" w:rsidRPr="00FB49D3" w14:paraId="1621930A" w14:textId="77777777" w:rsidTr="00F66938">
        <w:trPr>
          <w:trHeight w:val="1062"/>
        </w:trPr>
        <w:tc>
          <w:tcPr>
            <w:tcW w:w="4603" w:type="dxa"/>
            <w:vAlign w:val="center"/>
          </w:tcPr>
          <w:p w14:paraId="47A2F0B9" w14:textId="02B09D14" w:rsidR="00462097" w:rsidRPr="00FB49D3" w:rsidRDefault="00462097" w:rsidP="00F669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 Programmeer:</w:t>
            </w:r>
          </w:p>
        </w:tc>
        <w:tc>
          <w:tcPr>
            <w:tcW w:w="4603" w:type="dxa"/>
            <w:vAlign w:val="center"/>
          </w:tcPr>
          <w:p w14:paraId="50F9B1A9" w14:textId="1D3D53FE" w:rsidR="00462097" w:rsidRPr="00FB49D3" w:rsidRDefault="00462097" w:rsidP="00F669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 wolf zegt: “Die heb ik nodig om je op te eten!”</w:t>
            </w:r>
          </w:p>
        </w:tc>
      </w:tr>
    </w:tbl>
    <w:p w14:paraId="748C5B99" w14:textId="4C86C6C1" w:rsidR="00462097" w:rsidRDefault="00462097" w:rsidP="003D3044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6"/>
        <w:gridCol w:w="4520"/>
      </w:tblGrid>
      <w:tr w:rsidR="00462097" w:rsidRPr="00FB49D3" w14:paraId="0369AEA5" w14:textId="77777777" w:rsidTr="00F66938">
        <w:trPr>
          <w:trHeight w:val="1062"/>
        </w:trPr>
        <w:tc>
          <w:tcPr>
            <w:tcW w:w="4603" w:type="dxa"/>
            <w:vAlign w:val="center"/>
          </w:tcPr>
          <w:p w14:paraId="7F6A1FFB" w14:textId="700220EA" w:rsidR="00462097" w:rsidRPr="00FB49D3" w:rsidRDefault="00462097" w:rsidP="00F669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7. Programmeer:</w:t>
            </w:r>
          </w:p>
        </w:tc>
        <w:tc>
          <w:tcPr>
            <w:tcW w:w="4603" w:type="dxa"/>
            <w:vAlign w:val="center"/>
          </w:tcPr>
          <w:p w14:paraId="2559DC6B" w14:textId="5152C3E6" w:rsidR="00462097" w:rsidRPr="00FB49D3" w:rsidRDefault="00462097" w:rsidP="004620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 wolf eet Roodkapje op</w:t>
            </w:r>
          </w:p>
        </w:tc>
      </w:tr>
    </w:tbl>
    <w:p w14:paraId="6983C6AF" w14:textId="77777777" w:rsidR="00462097" w:rsidRDefault="00462097" w:rsidP="003D3044">
      <w:pPr>
        <w:rPr>
          <w:sz w:val="32"/>
          <w:szCs w:val="32"/>
        </w:rPr>
      </w:pPr>
    </w:p>
    <w:sectPr w:rsidR="00462097" w:rsidSect="00D737E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267EF0"/>
    <w:multiLevelType w:val="hybridMultilevel"/>
    <w:tmpl w:val="0B2C1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875E3B"/>
    <w:multiLevelType w:val="hybridMultilevel"/>
    <w:tmpl w:val="950C6C14"/>
    <w:lvl w:ilvl="0" w:tplc="2DB83CD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58E"/>
    <w:rsid w:val="00012241"/>
    <w:rsid w:val="0002451B"/>
    <w:rsid w:val="00033E41"/>
    <w:rsid w:val="0007792F"/>
    <w:rsid w:val="001419DD"/>
    <w:rsid w:val="00173EF9"/>
    <w:rsid w:val="001C76DC"/>
    <w:rsid w:val="001E4457"/>
    <w:rsid w:val="002437AD"/>
    <w:rsid w:val="00292D98"/>
    <w:rsid w:val="002A05DA"/>
    <w:rsid w:val="00314D3E"/>
    <w:rsid w:val="003376C8"/>
    <w:rsid w:val="00385106"/>
    <w:rsid w:val="003866E8"/>
    <w:rsid w:val="003D3044"/>
    <w:rsid w:val="00404D6D"/>
    <w:rsid w:val="004246A1"/>
    <w:rsid w:val="00462097"/>
    <w:rsid w:val="00534CF4"/>
    <w:rsid w:val="00605192"/>
    <w:rsid w:val="00647B06"/>
    <w:rsid w:val="006608DC"/>
    <w:rsid w:val="006A6AB8"/>
    <w:rsid w:val="006B02DF"/>
    <w:rsid w:val="006B7552"/>
    <w:rsid w:val="007628FB"/>
    <w:rsid w:val="00762A3D"/>
    <w:rsid w:val="0077758E"/>
    <w:rsid w:val="00796BEA"/>
    <w:rsid w:val="0083352B"/>
    <w:rsid w:val="00834D1F"/>
    <w:rsid w:val="00916704"/>
    <w:rsid w:val="00937842"/>
    <w:rsid w:val="0097733D"/>
    <w:rsid w:val="009C57CC"/>
    <w:rsid w:val="009D5AEA"/>
    <w:rsid w:val="00B807D4"/>
    <w:rsid w:val="00B840B6"/>
    <w:rsid w:val="00C97205"/>
    <w:rsid w:val="00CA1396"/>
    <w:rsid w:val="00CA5F11"/>
    <w:rsid w:val="00CC6152"/>
    <w:rsid w:val="00CD3171"/>
    <w:rsid w:val="00D54E5A"/>
    <w:rsid w:val="00D737EA"/>
    <w:rsid w:val="00D86E59"/>
    <w:rsid w:val="00E205AC"/>
    <w:rsid w:val="00E3632F"/>
    <w:rsid w:val="00E8234B"/>
    <w:rsid w:val="00FB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4BB2EB"/>
  <w14:defaultImageDpi w14:val="300"/>
  <w15:docId w15:val="{E7AD2E33-B7D6-4512-9136-433BED0B4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58E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758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58E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62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bd1a4b1c-edda-4ffb-817b-f86c22f7a14a@eurprd01.prod.exchangelabs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9CDF87-9D2A-4FC3-AA47-918173325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46E4B2BE.dotm</Template>
  <TotalTime>3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Salvador van der Ven</dc:creator>
  <cp:keywords/>
  <dc:description/>
  <cp:lastModifiedBy>Faber HH, Hylke</cp:lastModifiedBy>
  <cp:revision>5</cp:revision>
  <dcterms:created xsi:type="dcterms:W3CDTF">2017-01-10T08:03:00Z</dcterms:created>
  <dcterms:modified xsi:type="dcterms:W3CDTF">2017-01-10T08:23:00Z</dcterms:modified>
</cp:coreProperties>
</file>