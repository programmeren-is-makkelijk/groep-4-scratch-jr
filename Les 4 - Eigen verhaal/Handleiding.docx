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36F2044" w14:textId="20CA7479" w:rsidR="0047561A" w:rsidRPr="00383D8E" w:rsidRDefault="0095045F" w:rsidP="00A23D44">
      <w:r>
        <w:rPr>
          <w:noProof/>
        </w:rPr>
        <mc:AlternateContent>
          <mc:Choice Requires="wps">
            <w:drawing>
              <wp:anchor distT="0" distB="0" distL="114300" distR="114300" simplePos="0" relativeHeight="251657728" behindDoc="0" locked="0" layoutInCell="1" allowOverlap="1" wp14:anchorId="1B8DF4B1" wp14:editId="7D32D117">
                <wp:simplePos x="0" y="0"/>
                <wp:positionH relativeFrom="margin">
                  <wp:align>right</wp:align>
                </wp:positionH>
                <wp:positionV relativeFrom="paragraph">
                  <wp:posOffset>7658735</wp:posOffset>
                </wp:positionV>
                <wp:extent cx="6087361" cy="467833"/>
                <wp:effectExtent l="0" t="0" r="27940" b="27940"/>
                <wp:wrapNone/>
                <wp:docPr id="5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87361" cy="467833"/>
                        </a:xfrm>
                        <a:prstGeom prst="rect">
                          <a:avLst/>
                        </a:prstGeom>
                        <a:solidFill>
                          <a:srgbClr val="FFFFFF"/>
                        </a:solidFill>
                        <a:ln w="9525">
                          <a:solidFill>
                            <a:schemeClr val="bg1"/>
                          </a:solidFill>
                          <a:miter lim="800000"/>
                          <a:headEnd/>
                          <a:tailEnd/>
                        </a:ln>
                      </wps:spPr>
                      <wps:txbx>
                        <w:txbxContent>
                          <w:p w14:paraId="036F208A" w14:textId="4DD5FF6B" w:rsidR="00A633AD" w:rsidRPr="002C6AF7" w:rsidRDefault="00A633AD" w:rsidP="00A23D44">
                            <w:r w:rsidRPr="002C6AF7">
                              <w:t>Project van de Pedagogische Academie, Hanzehogeschool Gron</w:t>
                            </w:r>
                            <w:r>
                              <w:t>ingen en Groningen Programmeert</w:t>
                            </w:r>
                          </w:p>
                        </w:txbxContent>
                      </wps:txbx>
                      <wps:bodyPr rot="0" vert="horz" wrap="square" lIns="91440" tIns="45720" rIns="91440" bIns="45720" anchor="t" anchorCtr="0">
                        <a:noAutofit/>
                      </wps:bodyPr>
                    </wps:wsp>
                  </a:graphicData>
                </a:graphic>
              </wp:anchor>
            </w:drawing>
          </mc:Choice>
          <mc:Fallback>
            <w:pict>
              <v:shapetype w14:anchorId="1B8DF4B1" id="_x0000_t202" coordsize="21600,21600" o:spt="202" path="m,l,21600r21600,l21600,xe">
                <v:stroke joinstyle="miter"/>
                <v:path gradientshapeok="t" o:connecttype="rect"/>
              </v:shapetype>
              <v:shape id="Text Box 2" o:spid="_x0000_s1026" type="#_x0000_t202" style="position:absolute;margin-left:428.1pt;margin-top:603.05pt;width:479.3pt;height:36.85pt;z-index:251657728;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" strokecolor="white [3212]">
                <v:textbox>
                  <w:txbxContent>
                    <w:p w14:paraId="036F208A" w14:textId="4DD5FF6B" w:rsidR="00A633AD" w:rsidRPr="002C6AF7" w:rsidRDefault="00A633AD" w:rsidP="00A23D44">
                      <w:r w:rsidRPr="002C6AF7">
                        <w:t>Project van de Pedagogische Academie, Hanzehogeschool Gron</w:t>
                      </w:r>
                      <w:r>
                        <w:t>ingen en Groningen Programmeert</w:t>
                      </w:r>
                    </w:p>
                  </w:txbxContent>
                </v:textbox>
                <w10:wrap anchorx="margin"/>
              </v:shape>
            </w:pict>
          </mc:Fallback>
        </mc:AlternateContent>
      </w:r>
      <w:r w:rsidR="006E7A00" w:rsidRPr="006E7A00">
        <w:rPr>
          <w:noProof/>
        </w:rPr>
        <mc:AlternateContent>
          <mc:Choice Requires="wps">
            <w:drawing>
              <wp:anchor distT="0" distB="0" distL="114300" distR="114300" simplePos="0" relativeHeight="251658752" behindDoc="0" locked="0" layoutInCell="1" allowOverlap="1" wp14:anchorId="036F2078" wp14:editId="58D43F4B">
                <wp:simplePos x="0" y="0"/>
                <wp:positionH relativeFrom="margin">
                  <wp:align>right</wp:align>
                </wp:positionH>
                <wp:positionV relativeFrom="paragraph">
                  <wp:posOffset>2610485</wp:posOffset>
                </wp:positionV>
                <wp:extent cx="3107055" cy="842010"/>
                <wp:effectExtent l="0" t="0" r="17145" b="1524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07055" cy="842010"/>
                        </a:xfrm>
                        <a:prstGeom prst="rect">
                          <a:avLst/>
                        </a:prstGeom>
                        <a:solidFill>
                          <a:srgbClr val="FFFFFF"/>
                        </a:solidFill>
                        <a:ln w="9525">
                          <a:solidFill>
                            <a:schemeClr val="bg1"/>
                          </a:solidFill>
                          <a:miter lim="800000"/>
                          <a:headEnd/>
                          <a:tailEnd/>
                        </a:ln>
                      </wps:spPr>
                      <wps:txbx>
                        <w:txbxContent>
                          <w:p w14:paraId="036F208B" w14:textId="77777777" w:rsidR="00A633AD" w:rsidRPr="00A23D44" w:rsidRDefault="00A633AD" w:rsidP="00A23D44">
                            <w:pPr>
                              <w:rPr>
                                <w:rFonts w:ascii="Arial" w:hAnsi="Arial" w:cs="Arial"/>
                                <w:sz w:val="52"/>
                                <w:szCs w:val="52"/>
                              </w:rPr>
                            </w:pPr>
                            <w:r w:rsidRPr="00A23D44">
                              <w:rPr>
                                <w:rFonts w:ascii="Arial" w:hAnsi="Arial" w:cs="Arial"/>
                                <w:sz w:val="52"/>
                                <w:szCs w:val="52"/>
                              </w:rPr>
                              <w:t>handleiding</w:t>
                            </w:r>
                          </w:p>
                          <w:p w14:paraId="036F208C" w14:textId="7E8E818C" w:rsidR="00A633AD" w:rsidRPr="00A23D44" w:rsidRDefault="00A633AD" w:rsidP="00A23D44">
                            <w:pPr>
                              <w:rPr>
                                <w:rFonts w:ascii="Arial" w:hAnsi="Arial" w:cs="Arial"/>
                                <w:sz w:val="52"/>
                              </w:rPr>
                            </w:pPr>
                            <w:r w:rsidRPr="00A23D44">
                              <w:rPr>
                                <w:rFonts w:ascii="Arial" w:hAnsi="Arial" w:cs="Arial"/>
                                <w:sz w:val="52"/>
                              </w:rPr>
                              <w:t xml:space="preserve">les </w:t>
                            </w:r>
                            <w:r w:rsidR="00362F83">
                              <w:rPr>
                                <w:rFonts w:ascii="Arial" w:hAnsi="Arial" w:cs="Arial"/>
                                <w:sz w:val="52"/>
                              </w:rPr>
                              <w:t>4</w:t>
                            </w:r>
                          </w:p>
                        </w:txbxContent>
                      </wps:txbx>
                      <wps:bodyPr rot="0" vert="horz" wrap="square" lIns="91440" tIns="45720" rIns="91440" bIns="45720" anchor="t" anchorCtr="0">
                        <a:noAutofit/>
                      </wps:bodyPr>
                    </wps:wsp>
                  </a:graphicData>
                </a:graphic>
                <wp14:sizeRelH relativeFrom="margin">
                  <wp14:pctWidth>0</wp14:pctWidth>
                </wp14:sizeRelH>
              </wp:anchor>
            </w:drawing>
          </mc:Choice>
          <mc:Fallback>
            <w:pict>
              <v:shape w14:anchorId="036F2078" id="_x0000_s1027" type="#_x0000_t202" style="position:absolute;margin-left:193.45pt;margin-top:205.55pt;width:244.65pt;height:66.3pt;z-index:251658752;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" strokecolor="white [3212]">
                <v:textbox>
                  <w:txbxContent>
                    <w:p w14:paraId="036F208B" w14:textId="77777777" w:rsidR="00A633AD" w:rsidRPr="00A23D44" w:rsidRDefault="00A633AD" w:rsidP="00A23D44">
                      <w:pPr>
                        <w:rPr>
                          <w:rFonts w:ascii="Arial" w:hAnsi="Arial" w:cs="Arial"/>
                          <w:sz w:val="52"/>
                          <w:szCs w:val="52"/>
                        </w:rPr>
                      </w:pPr>
                      <w:r w:rsidRPr="00A23D44">
                        <w:rPr>
                          <w:rFonts w:ascii="Arial" w:hAnsi="Arial" w:cs="Arial"/>
                          <w:sz w:val="52"/>
                          <w:szCs w:val="52"/>
                        </w:rPr>
                        <w:t>handleiding</w:t>
                      </w:r>
                    </w:p>
                    <w:p w14:paraId="036F208C" w14:textId="7E8E818C" w:rsidR="00A633AD" w:rsidRPr="00A23D44" w:rsidRDefault="00A633AD" w:rsidP="00A23D44">
                      <w:pPr>
                        <w:rPr>
                          <w:rFonts w:ascii="Arial" w:hAnsi="Arial" w:cs="Arial"/>
                          <w:sz w:val="52"/>
                        </w:rPr>
                      </w:pPr>
                      <w:r w:rsidRPr="00A23D44">
                        <w:rPr>
                          <w:rFonts w:ascii="Arial" w:hAnsi="Arial" w:cs="Arial"/>
                          <w:sz w:val="52"/>
                        </w:rPr>
                        <w:t xml:space="preserve">les </w:t>
                      </w:r>
                      <w:r w:rsidR="00362F83">
                        <w:rPr>
                          <w:rFonts w:ascii="Arial" w:hAnsi="Arial" w:cs="Arial"/>
                          <w:sz w:val="52"/>
                        </w:rPr>
                        <w:t>4</w:t>
                      </w:r>
                    </w:p>
                  </w:txbxContent>
                </v:textbox>
                <w10:wrap anchorx="margin"/>
              </v:shape>
            </w:pict>
          </mc:Fallback>
        </mc:AlternateContent>
      </w:r>
      <w:r w:rsidR="006E7A00" w:rsidRPr="006E7A00">
        <w:rPr>
          <w:noProof/>
        </w:rPr>
        <mc:AlternateContent>
          <mc:Choice Requires="wps">
            <w:drawing>
              <wp:anchor distT="0" distB="0" distL="114300" distR="114300" simplePos="0" relativeHeight="251654656" behindDoc="0" locked="0" layoutInCell="1" allowOverlap="1" wp14:anchorId="036F207A" wp14:editId="618D00E7">
                <wp:simplePos x="0" y="0"/>
                <wp:positionH relativeFrom="margin">
                  <wp:posOffset>0</wp:posOffset>
                </wp:positionH>
                <wp:positionV relativeFrom="paragraph">
                  <wp:posOffset>-635</wp:posOffset>
                </wp:positionV>
                <wp:extent cx="5953125" cy="1352550"/>
                <wp:effectExtent l="0" t="0" r="0" b="0"/>
                <wp:wrapNone/>
                <wp:docPr id="5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53125" cy="1352550"/>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chemeClr val="tx1">
                                  <a:lumMod val="100000"/>
                                  <a:lumOff val="0"/>
                                </a:schemeClr>
                              </a:solidFill>
                              <a:miter lim="800000"/>
                              <a:headEnd/>
                              <a:tailEnd/>
                            </a14:hiddenLine>
                          </a:ext>
                        </a:extLst>
                      </wps:spPr>
                      <wps:txbx>
                        <w:txbxContent>
                          <w:p w14:paraId="036F208D" w14:textId="18B3293D" w:rsidR="00A633AD" w:rsidRPr="00A23D44" w:rsidRDefault="00A633AD" w:rsidP="00A23D44">
                            <w:pPr>
                              <w:pStyle w:val="Heading1"/>
                              <w:rPr>
                                <w:rFonts w:ascii="Arial" w:hAnsi="Arial" w:cs="Arial"/>
                                <w:sz w:val="72"/>
                                <w:szCs w:val="72"/>
                              </w:rPr>
                            </w:pPr>
                            <w:r w:rsidRPr="00A23D44">
                              <w:rPr>
                                <w:rFonts w:ascii="Arial" w:hAnsi="Arial" w:cs="Arial"/>
                                <w:sz w:val="72"/>
                                <w:szCs w:val="72"/>
                              </w:rPr>
                              <w:t>Programmeren met</w:t>
                            </w:r>
                          </w:p>
                          <w:p w14:paraId="036F208E" w14:textId="16D9D41D" w:rsidR="00A633AD" w:rsidRPr="00A23D44" w:rsidRDefault="00A633AD" w:rsidP="00A23D44">
                            <w:pPr>
                              <w:pStyle w:val="Heading1"/>
                              <w:rPr>
                                <w:rFonts w:ascii="Arial" w:hAnsi="Arial" w:cs="Arial"/>
                                <w:sz w:val="72"/>
                                <w:szCs w:val="72"/>
                              </w:rPr>
                            </w:pPr>
                            <w:proofErr w:type="spellStart"/>
                            <w:r w:rsidRPr="00A23D44">
                              <w:rPr>
                                <w:rFonts w:ascii="Arial" w:hAnsi="Arial" w:cs="Arial"/>
                                <w:sz w:val="72"/>
                                <w:szCs w:val="72"/>
                              </w:rPr>
                              <w:t>ScratchJr</w:t>
                            </w:r>
                            <w:proofErr w:type="spellEnd"/>
                          </w:p>
                        </w:txbxContent>
                      </wps:txbx>
                      <wps:bodyPr rot="0" vert="horz" wrap="square" lIns="91440" tIns="45720" rIns="91440" bIns="45720" anchor="t" anchorCtr="0" upright="1">
                        <a:noAutofit/>
                      </wps:bodyPr>
                    </wps:wsp>
                  </a:graphicData>
                </a:graphic>
                <wp14:sizeRelV relativeFrom="margin">
                  <wp14:pctHeight>0</wp14:pctHeight>
                </wp14:sizeRelV>
              </wp:anchor>
            </w:drawing>
          </mc:Choice>
          <mc:Fallback>
            <w:pict>
              <v:shape w14:anchorId="036F207A" id="_x0000_s1028" type="#_x0000_t202" style="position:absolute;margin-left:0;margin-top:-.05pt;width:468.75pt;height:106.5pt;z-index:25165465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" filled="f" stroked="f">
                <v:textbox>
                  <w:txbxContent>
                    <w:p w14:paraId="036F208D" w14:textId="18B3293D" w:rsidR="00A633AD" w:rsidRPr="00A23D44" w:rsidRDefault="00A633AD" w:rsidP="00A23D44">
                      <w:pPr>
                        <w:pStyle w:val="Heading1"/>
                        <w:rPr>
                          <w:rFonts w:ascii="Arial" w:hAnsi="Arial" w:cs="Arial"/>
                          <w:sz w:val="72"/>
                          <w:szCs w:val="72"/>
                        </w:rPr>
                      </w:pPr>
                      <w:r w:rsidRPr="00A23D44">
                        <w:rPr>
                          <w:rFonts w:ascii="Arial" w:hAnsi="Arial" w:cs="Arial"/>
                          <w:sz w:val="72"/>
                          <w:szCs w:val="72"/>
                        </w:rPr>
                        <w:t>Programmeren met</w:t>
                      </w:r>
                    </w:p>
                    <w:p w14:paraId="036F208E" w14:textId="16D9D41D" w:rsidR="00A633AD" w:rsidRPr="00A23D44" w:rsidRDefault="00A633AD" w:rsidP="00A23D44">
                      <w:pPr>
                        <w:pStyle w:val="Heading1"/>
                        <w:rPr>
                          <w:rFonts w:ascii="Arial" w:hAnsi="Arial" w:cs="Arial"/>
                          <w:sz w:val="72"/>
                          <w:szCs w:val="72"/>
                        </w:rPr>
                      </w:pPr>
                      <w:proofErr w:type="spellStart"/>
                      <w:r w:rsidRPr="00A23D44">
                        <w:rPr>
                          <w:rFonts w:ascii="Arial" w:hAnsi="Arial" w:cs="Arial"/>
                          <w:sz w:val="72"/>
                          <w:szCs w:val="72"/>
                        </w:rPr>
                        <w:t>ScratchJr</w:t>
                      </w:r>
                      <w:proofErr w:type="spellEnd"/>
                    </w:p>
                  </w:txbxContent>
                </v:textbox>
                <w10:wrap anchorx="margin"/>
              </v:shape>
            </w:pict>
          </mc:Fallback>
        </mc:AlternateContent>
      </w:r>
      <w:r w:rsidR="00B65FDA">
        <w:t xml:space="preserve"> </w:t>
      </w:r>
      <w:r w:rsidR="0047561A" w:rsidRPr="00847776">
        <w:br w:type="page"/>
      </w:r>
      <w:bookmarkStart w:id="0" w:name="_GoBack"/>
      <w:bookmarkEnd w:id="0"/>
    </w:p>
    <w:p w14:paraId="160475D3" w14:textId="77777777" w:rsidR="0097017D" w:rsidRPr="00AD35B9" w:rsidRDefault="0097017D" w:rsidP="00AD35B9">
      <w:pPr>
        <w:pStyle w:val="Heading3"/>
        <w:rPr>
          <w:bCs/>
        </w:rPr>
      </w:pPr>
      <w:r w:rsidRPr="00AD35B9">
        <w:lastRenderedPageBreak/>
        <w:t>Leerdoelen</w:t>
      </w:r>
    </w:p>
    <w:p w14:paraId="2C12F681" w14:textId="06BF848C" w:rsidR="00970692" w:rsidRDefault="00970692" w:rsidP="00A23D44">
      <w:pPr>
        <w:pStyle w:val="ListParagraph"/>
        <w:numPr>
          <w:ilvl w:val="0"/>
          <w:numId w:val="3"/>
        </w:numPr>
        <w:rPr>
          <w:color w:val="000000"/>
        </w:rPr>
      </w:pPr>
      <w:r>
        <w:rPr>
          <w:color w:val="000000"/>
        </w:rPr>
        <w:t>De kinderen zijn in staat een eigen verhaal te verzinnen</w:t>
      </w:r>
    </w:p>
    <w:p w14:paraId="7C4C9645" w14:textId="43F428BB" w:rsidR="00970692" w:rsidRPr="00970692" w:rsidRDefault="00970692" w:rsidP="00A23D44">
      <w:pPr>
        <w:pStyle w:val="ListParagraph"/>
        <w:numPr>
          <w:ilvl w:val="0"/>
          <w:numId w:val="3"/>
        </w:numPr>
        <w:rPr>
          <w:color w:val="000000"/>
        </w:rPr>
      </w:pPr>
      <w:r>
        <w:rPr>
          <w:color w:val="000000"/>
        </w:rPr>
        <w:t>De kinderen kunnen hun eigen verhaal weer te geven in een serie tekeningen</w:t>
      </w:r>
    </w:p>
    <w:p w14:paraId="64C07FAB" w14:textId="388291F4" w:rsidR="0097017D" w:rsidRPr="00A23D44" w:rsidRDefault="00A82639" w:rsidP="00A23D44">
      <w:pPr>
        <w:pStyle w:val="ListParagraph"/>
        <w:numPr>
          <w:ilvl w:val="0"/>
          <w:numId w:val="3"/>
        </w:numPr>
        <w:rPr>
          <w:color w:val="000000"/>
        </w:rPr>
      </w:pPr>
      <w:r>
        <w:t xml:space="preserve">De kinderen kunnen </w:t>
      </w:r>
      <w:r w:rsidR="00970692">
        <w:t>hun eigen</w:t>
      </w:r>
      <w:r>
        <w:t xml:space="preserve"> verhaal vertellen door middel van </w:t>
      </w:r>
      <w:proofErr w:type="spellStart"/>
      <w:r>
        <w:t>ScratchJr</w:t>
      </w:r>
      <w:proofErr w:type="spellEnd"/>
    </w:p>
    <w:p w14:paraId="47EEAEDE" w14:textId="77777777" w:rsidR="0097017D" w:rsidRPr="0097017D" w:rsidRDefault="0097017D" w:rsidP="00A23D44"/>
    <w:p w14:paraId="2AB75C22" w14:textId="77777777" w:rsidR="0097017D" w:rsidRPr="0097017D" w:rsidRDefault="0097017D" w:rsidP="00AD35B9">
      <w:pPr>
        <w:pStyle w:val="Heading3"/>
        <w:rPr>
          <w:bCs/>
        </w:rPr>
      </w:pPr>
      <w:r w:rsidRPr="0097017D">
        <w:t>Materialen</w:t>
      </w:r>
    </w:p>
    <w:p w14:paraId="575643E4" w14:textId="7DD9A5F7" w:rsidR="0097017D" w:rsidRDefault="0097017D" w:rsidP="00A23D44">
      <w:pPr>
        <w:pStyle w:val="ListParagraph"/>
        <w:numPr>
          <w:ilvl w:val="0"/>
          <w:numId w:val="4"/>
        </w:numPr>
      </w:pPr>
      <w:r w:rsidRPr="0097017D">
        <w:t xml:space="preserve">iPad met </w:t>
      </w:r>
      <w:proofErr w:type="spellStart"/>
      <w:r w:rsidRPr="0097017D">
        <w:t>ScratchJr</w:t>
      </w:r>
      <w:proofErr w:type="spellEnd"/>
      <w:r w:rsidRPr="0097017D">
        <w:t xml:space="preserve"> voor elke twee leerlingen</w:t>
      </w:r>
    </w:p>
    <w:p w14:paraId="0DD5A130" w14:textId="5392D7AF" w:rsidR="0097017D" w:rsidRPr="0097017D" w:rsidRDefault="0097017D" w:rsidP="00A23D44"/>
    <w:p w14:paraId="57956835" w14:textId="77777777" w:rsidR="0097017D" w:rsidRPr="0097017D" w:rsidRDefault="0097017D" w:rsidP="00AD35B9">
      <w:pPr>
        <w:pStyle w:val="Heading3"/>
        <w:rPr>
          <w:bCs/>
        </w:rPr>
      </w:pPr>
      <w:r w:rsidRPr="0097017D">
        <w:t>Lesverloop</w:t>
      </w:r>
    </w:p>
    <w:p w14:paraId="19CB94D2" w14:textId="6656D9C9" w:rsidR="0097017D" w:rsidRPr="0097017D" w:rsidRDefault="00765D92" w:rsidP="00A23D44">
      <w:r>
        <w:t xml:space="preserve">De leerlingen vertellen via </w:t>
      </w:r>
      <w:proofErr w:type="spellStart"/>
      <w:r>
        <w:t>ScratchJr</w:t>
      </w:r>
      <w:proofErr w:type="spellEnd"/>
      <w:r>
        <w:t xml:space="preserve"> een zelf verzonnen verhaal. Voordat ze aan de slag gaan met programmeren, moeten de leerlingen eerst in tweetallen een verhaal verzinnen. Vervolgens krijgen ze de opdracht om het verhaal weer te geven in een viertal tekeningen, één scene per tekening. </w:t>
      </w:r>
      <w:r w:rsidR="00E963F1">
        <w:t>Als ze via hun tekeningen duidelijk kunnen aangeven hoe elke scene eruit zien en wat er gebeurt, mogen ze het programmeren op de iPad. Op deze manier leren de leerlingen als een echte programmeur te werken: eerst een ontwerp van het programma maken, en daarna pas programmeren. Bovendien oefenen ze hiermee hun vermogen tot abstractie: het schematisch kunnen weergeven van een situatie (in dit geval hun verhaal).</w:t>
      </w:r>
    </w:p>
    <w:p w14:paraId="3218EE6B" w14:textId="77777777" w:rsidR="0097017D" w:rsidRPr="0097017D" w:rsidRDefault="0097017D" w:rsidP="00A23D44"/>
    <w:p w14:paraId="017F4635" w14:textId="347701EA" w:rsidR="0097017D" w:rsidRPr="0097017D" w:rsidRDefault="0097017D" w:rsidP="00AD35B9">
      <w:pPr>
        <w:pStyle w:val="Heading3"/>
      </w:pPr>
      <w:r w:rsidRPr="0097017D">
        <w:t>Deel 1</w:t>
      </w:r>
      <w:r w:rsidR="00955CF2">
        <w:t xml:space="preserve">: </w:t>
      </w:r>
      <w:r w:rsidR="00EF2F3B">
        <w:t>Tekening</w:t>
      </w:r>
    </w:p>
    <w:p w14:paraId="1E40F0A6" w14:textId="5EE39030" w:rsidR="0097017D" w:rsidRDefault="00EF2F3B" w:rsidP="00A23D44">
      <w:r>
        <w:t xml:space="preserve">De les begint met een uitleg van de opzet van de les. De leerlingen bedenken in tweetallen één verhaal, en maken een tekening met 4 scenes waarin ze hun verhaal vertellen (door met een </w:t>
      </w:r>
      <w:r w:rsidR="00B560C3">
        <w:t>liniaal</w:t>
      </w:r>
      <w:r>
        <w:t xml:space="preserve"> een horizontale en verticale lijn door het midden van het papier te zetten, ontstaan er vier gelijke vlakken waarin de scenes getekend kunnen worden).</w:t>
      </w:r>
    </w:p>
    <w:p w14:paraId="6F5B6D88" w14:textId="04A7DB56" w:rsidR="00EA2A0A" w:rsidRPr="0097017D" w:rsidRDefault="00EA2A0A" w:rsidP="00A23D44">
      <w:r>
        <w:t>Wanneer een tweetal de leerkracht kan overtuigen dat ze hun verhaal op een duidelijk manier hebben weergegeven in hun tekening, mogen ze op de iPad verder.</w:t>
      </w:r>
    </w:p>
    <w:p w14:paraId="5590AC93" w14:textId="77777777" w:rsidR="00D36B91" w:rsidRPr="0097017D" w:rsidRDefault="00D36B91" w:rsidP="00A23D44"/>
    <w:p w14:paraId="1072250E" w14:textId="4AF42AF5" w:rsidR="006D0E2A" w:rsidRDefault="006D0E2A" w:rsidP="00A23D44">
      <w:pPr>
        <w:pStyle w:val="Heading3"/>
      </w:pPr>
      <w:r>
        <w:t xml:space="preserve">Deel 2: </w:t>
      </w:r>
      <w:r w:rsidR="00EA2A0A">
        <w:t>programmeren</w:t>
      </w:r>
    </w:p>
    <w:p w14:paraId="06044FB3" w14:textId="1F08CCB0" w:rsidR="006D0E2A" w:rsidRPr="006D0E2A" w:rsidRDefault="00EA2A0A" w:rsidP="00A23D44">
      <w:r>
        <w:t xml:space="preserve">De leerlingen mogen de vier scenes uit hun tekening programmeren op de iPad. De leerlingen hebben nu minder houvast dan tijdens de voorgaande lessen. Echter, er wordt vanuit gegaan dat de leerlingen de programmeeromgeving van </w:t>
      </w:r>
      <w:proofErr w:type="spellStart"/>
      <w:r>
        <w:t>ScratchJr</w:t>
      </w:r>
      <w:proofErr w:type="spellEnd"/>
      <w:r>
        <w:t xml:space="preserve"> nu volledig beheersen, en dat ze alle blokjes in kunnen zetten om hun verhaal zo mooi mogelijk te vertellen. Benadruk dat de programma’s automatisch moeten afspelen na het indrukken van de groene vlag, en benadruk nogmaals het belang van het gebruik van de gekleurde brieven om d</w:t>
      </w:r>
      <w:r w:rsidR="00B74A72">
        <w:t>e volgorde van het programma vorm te geven.</w:t>
      </w:r>
    </w:p>
    <w:p w14:paraId="2D9C4C7A" w14:textId="77777777" w:rsidR="006D0E2A" w:rsidRPr="006D0E2A" w:rsidRDefault="006D0E2A" w:rsidP="00A23D44"/>
    <w:p w14:paraId="4EED32B8" w14:textId="4378E864" w:rsidR="0097017D" w:rsidRPr="00701776" w:rsidRDefault="006D0E2A" w:rsidP="00A23D44">
      <w:pPr>
        <w:pStyle w:val="Heading3"/>
      </w:pPr>
      <w:r>
        <w:t>Deel 3</w:t>
      </w:r>
      <w:r w:rsidR="0097017D" w:rsidRPr="00701776">
        <w:t xml:space="preserve">: </w:t>
      </w:r>
      <w:r w:rsidR="00785022">
        <w:t>presentaties</w:t>
      </w:r>
    </w:p>
    <w:p w14:paraId="37BCA871" w14:textId="32974702" w:rsidR="00A82639" w:rsidRPr="00A82639" w:rsidRDefault="00785022" w:rsidP="00A23D44">
      <w:r>
        <w:t>Aan het einde van de les mogen alle tweetallen hun programma vertonen aan de rest van de klas. Op deze manier leren de leerlingen van elkaar, en zien ze de creaties van hun klasgenoten.</w:t>
      </w:r>
    </w:p>
    <w:p w14:paraId="63476D9A" w14:textId="4644A594" w:rsidR="00701776" w:rsidRDefault="00701776" w:rsidP="00A23D44"/>
    <w:p w14:paraId="0EA2EE5E" w14:textId="77777777" w:rsidR="00F7058F" w:rsidRDefault="00F7058F" w:rsidP="00A23D44"/>
    <w:p w14:paraId="5CA291C1" w14:textId="77777777" w:rsidR="0097017D" w:rsidRPr="0097017D" w:rsidRDefault="0097017D" w:rsidP="00A23D44">
      <w:pPr>
        <w:pStyle w:val="Heading3"/>
        <w:rPr>
          <w:bCs/>
        </w:rPr>
      </w:pPr>
      <w:r w:rsidRPr="0097017D">
        <w:lastRenderedPageBreak/>
        <w:t>Afsluiting</w:t>
      </w:r>
    </w:p>
    <w:p w14:paraId="036F2075" w14:textId="1E3DD7D0" w:rsidR="00E77B1D" w:rsidRDefault="0097017D" w:rsidP="00A23D44">
      <w:r w:rsidRPr="0097017D">
        <w:t xml:space="preserve">Vraag de </w:t>
      </w:r>
      <w:r w:rsidRPr="00A23D44">
        <w:t>leerlingen of alles duidelijk is. Bij gevallen van onduidelijkheid kunnen de desbetreffende tags nogmaals uitgelegd worden aan de hand van voorbeelden binnen de programmeeromgeving</w:t>
      </w:r>
      <w:r w:rsidR="00C50FC7">
        <w:t>.</w:t>
      </w:r>
    </w:p>
    <w:p w14:paraId="21501537" w14:textId="184AB347" w:rsidR="00A23D44" w:rsidRDefault="00A23D44" w:rsidP="00A23D44"/>
    <w:p w14:paraId="04CC6B89" w14:textId="3869FE3A" w:rsidR="00A23D44" w:rsidRDefault="00A23D44" w:rsidP="00A23D44">
      <w:pPr>
        <w:pStyle w:val="Heading3"/>
      </w:pPr>
      <w:r>
        <w:t>NB:</w:t>
      </w:r>
    </w:p>
    <w:p w14:paraId="554ABB7B" w14:textId="608CE2AB" w:rsidR="00A23D44" w:rsidRPr="00A23D44" w:rsidRDefault="00A23D44" w:rsidP="00A23D44">
      <w:r>
        <w:t>Het kan voorkomen dat er te weinig tijd in de les is om het hele verhaal te behandelen.</w:t>
      </w:r>
      <w:r w:rsidR="00AD35B9">
        <w:t xml:space="preserve"> In dat geval kan ervoor gekozen worden om tijdens de volgende les v</w:t>
      </w:r>
      <w:r w:rsidR="007F2484">
        <w:t xml:space="preserve">erder te werken met het verhaal. </w:t>
      </w:r>
      <w:r w:rsidR="00485E38">
        <w:t>Laat de leerlingen hun programma opslaan en zorg ervoor dat de leerlingen de volgende keer verder kunnen met de juiste iPad.</w:t>
      </w:r>
    </w:p>
    <w:sectPr w:rsidR="00A23D44" w:rsidRPr="00A23D44" w:rsidSect="009432DD">
      <w:headerReference w:type="default" r:id="rId8"/>
      <w:pgSz w:w="11907" w:h="16839" w:code="9"/>
      <w:pgMar w:top="3629" w:right="1134" w:bottom="1134" w:left="1134" w:header="170" w:footer="170" w:gutter="0"/>
      <w:paperSrc w:first="270"/>
      <w:cols w:space="708"/>
      <w:docGrid w:linePitch="49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DE5AF27" w14:textId="77777777" w:rsidR="004E2F85" w:rsidRDefault="004E2F85" w:rsidP="00A23D44">
      <w:r>
        <w:separator/>
      </w:r>
    </w:p>
  </w:endnote>
  <w:endnote w:type="continuationSeparator" w:id="0">
    <w:p w14:paraId="40D6518A" w14:textId="77777777" w:rsidR="004E2F85" w:rsidRDefault="004E2F85" w:rsidP="00A23D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Trinite Roman Wide">
    <w:altName w:val="ＭＳ 明朝"/>
    <w:panose1 w:val="020B0500000000000000"/>
    <w:charset w:val="00"/>
    <w:family w:val="swiss"/>
    <w:pitch w:val="variable"/>
    <w:sig w:usb0="800000A7" w:usb1="00000000" w:usb2="00000000" w:usb3="00000000" w:csb0="0000000B" w:csb1="00000000"/>
  </w:font>
  <w:font w:name="MS Mincho">
    <w:altName w:val="ＭＳ 明朝"/>
    <w:panose1 w:val="02020609040205080304"/>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90B23DC" w14:textId="77777777" w:rsidR="004E2F85" w:rsidRDefault="004E2F85" w:rsidP="00A23D44">
      <w:r>
        <w:separator/>
      </w:r>
    </w:p>
  </w:footnote>
  <w:footnote w:type="continuationSeparator" w:id="0">
    <w:p w14:paraId="64BE514A" w14:textId="77777777" w:rsidR="004E2F85" w:rsidRDefault="004E2F85" w:rsidP="00A23D4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6F2080" w14:textId="77777777" w:rsidR="00A633AD" w:rsidRDefault="00A633AD" w:rsidP="00A23D44">
    <w:pPr>
      <w:pStyle w:val="Header"/>
    </w:pPr>
    <w:r w:rsidRPr="003E4A34">
      <w:rPr>
        <w:noProof/>
      </w:rPr>
      <mc:AlternateContent>
        <mc:Choice Requires="wps">
          <w:drawing>
            <wp:anchor distT="0" distB="0" distL="114300" distR="114300" simplePos="0" relativeHeight="251660800" behindDoc="0" locked="0" layoutInCell="1" allowOverlap="1" wp14:anchorId="036F2082" wp14:editId="036F2083">
              <wp:simplePos x="0" y="0"/>
              <wp:positionH relativeFrom="leftMargin">
                <wp:posOffset>7012305</wp:posOffset>
              </wp:positionH>
              <wp:positionV relativeFrom="paragraph">
                <wp:posOffset>-118745</wp:posOffset>
              </wp:positionV>
              <wp:extent cx="171450" cy="10677525"/>
              <wp:effectExtent l="0" t="0" r="0" b="9525"/>
              <wp:wrapNone/>
              <wp:docPr id="10" name="Rectangle 10"/>
              <wp:cNvGraphicFramePr/>
              <a:graphic xmlns:a="http://schemas.openxmlformats.org/drawingml/2006/main">
                <a:graphicData uri="http://schemas.microsoft.com/office/word/2010/wordprocessingShape">
                  <wps:wsp>
                    <wps:cNvSpPr/>
                    <wps:spPr>
                      <a:xfrm>
                        <a:off x="0" y="0"/>
                        <a:ext cx="171450" cy="10677525"/>
                      </a:xfrm>
                      <a:prstGeom prst="rect">
                        <a:avLst/>
                      </a:prstGeom>
                      <a:gradFill>
                        <a:gsLst>
                          <a:gs pos="50000">
                            <a:schemeClr val="bg1"/>
                          </a:gs>
                          <a:gs pos="0">
                            <a:srgbClr val="EE7F31"/>
                          </a:gs>
                          <a:gs pos="100000">
                            <a:srgbClr val="00CDCF"/>
                          </a:gs>
                        </a:gsLst>
                        <a:lin ang="5400000" scaled="1"/>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15D271" id="Rectangle 10" o:spid="_x0000_s1026" style="position:absolute;margin-left:552.15pt;margin-top:-9.35pt;width:13.5pt;height:840.75pt;z-index:25166080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" fillcolor="#ee7f31" stroked="f" strokeweight="1pt">
              <v:fill color2="#00cdcf" colors="0 #ee7f31;.5 white;1 #00cdcf" focus="100%" type="gradient"/>
              <w10:wrap anchorx="margin"/>
            </v:rect>
          </w:pict>
        </mc:Fallback>
      </mc:AlternateContent>
    </w:r>
    <w:r>
      <w:rPr>
        <w:noProof/>
      </w:rPr>
      <w:drawing>
        <wp:anchor distT="0" distB="0" distL="114300" distR="114300" simplePos="0" relativeHeight="251656704" behindDoc="1" locked="0" layoutInCell="1" allowOverlap="1" wp14:anchorId="036F2084" wp14:editId="036F2085">
          <wp:simplePos x="0" y="0"/>
          <wp:positionH relativeFrom="margin">
            <wp:posOffset>127635</wp:posOffset>
          </wp:positionH>
          <wp:positionV relativeFrom="page">
            <wp:posOffset>342900</wp:posOffset>
          </wp:positionV>
          <wp:extent cx="1743075" cy="471805"/>
          <wp:effectExtent l="0" t="0" r="0" b="444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43075" cy="471805"/>
                  </a:xfrm>
                  <a:prstGeom prst="rect">
                    <a:avLst/>
                  </a:prstGeom>
                  <a:noFill/>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5680" behindDoc="0" locked="0" layoutInCell="1" allowOverlap="1" wp14:anchorId="036F2086" wp14:editId="036F2087">
          <wp:simplePos x="0" y="0"/>
          <wp:positionH relativeFrom="page">
            <wp:posOffset>4733925</wp:posOffset>
          </wp:positionH>
          <wp:positionV relativeFrom="page">
            <wp:posOffset>382905</wp:posOffset>
          </wp:positionV>
          <wp:extent cx="1980565" cy="424815"/>
          <wp:effectExtent l="0" t="0" r="63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980565" cy="424815"/>
                  </a:xfrm>
                  <a:prstGeom prst="rect">
                    <a:avLst/>
                  </a:prstGeom>
                  <a:noFill/>
                </pic:spPr>
              </pic:pic>
            </a:graphicData>
          </a:graphic>
          <wp14:sizeRelH relativeFrom="margin">
            <wp14:pctWidth>0</wp14:pctWidth>
          </wp14:sizeRelH>
          <wp14:sizeRelV relativeFrom="margin">
            <wp14:pctHeight>0</wp14:pctHeight>
          </wp14:sizeRelV>
        </wp:anchor>
      </w:drawing>
    </w:r>
    <w:r>
      <w:rPr>
        <w:rFonts w:ascii="Trinite Roman Wide" w:hAnsi="Trinite Roman Wide"/>
        <w:noProof/>
      </w:rPr>
      <mc:AlternateContent>
        <mc:Choice Requires="wps">
          <w:drawing>
            <wp:anchor distT="0" distB="0" distL="114300" distR="114300" simplePos="0" relativeHeight="251659776" behindDoc="0" locked="0" layoutInCell="1" allowOverlap="1" wp14:anchorId="036F2088" wp14:editId="036F2089">
              <wp:simplePos x="0" y="0"/>
              <wp:positionH relativeFrom="leftMargin">
                <wp:posOffset>381000</wp:posOffset>
              </wp:positionH>
              <wp:positionV relativeFrom="paragraph">
                <wp:posOffset>-117475</wp:posOffset>
              </wp:positionV>
              <wp:extent cx="171450" cy="10677525"/>
              <wp:effectExtent l="0" t="0" r="0" b="9525"/>
              <wp:wrapNone/>
              <wp:docPr id="5" name="Rectangle 5"/>
              <wp:cNvGraphicFramePr/>
              <a:graphic xmlns:a="http://schemas.openxmlformats.org/drawingml/2006/main">
                <a:graphicData uri="http://schemas.microsoft.com/office/word/2010/wordprocessingShape">
                  <wps:wsp>
                    <wps:cNvSpPr/>
                    <wps:spPr>
                      <a:xfrm>
                        <a:off x="0" y="0"/>
                        <a:ext cx="171450" cy="10677525"/>
                      </a:xfrm>
                      <a:prstGeom prst="rect">
                        <a:avLst/>
                      </a:prstGeom>
                      <a:gradFill>
                        <a:gsLst>
                          <a:gs pos="50000">
                            <a:schemeClr val="bg1"/>
                          </a:gs>
                          <a:gs pos="0">
                            <a:srgbClr val="EE7F31"/>
                          </a:gs>
                          <a:gs pos="100000">
                            <a:srgbClr val="00CDCF"/>
                          </a:gs>
                        </a:gsLst>
                        <a:lin ang="5400000" scaled="1"/>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8063E3" id="Rectangle 5" o:spid="_x0000_s1026" style="position:absolute;margin-left:30pt;margin-top:-9.25pt;width:13.5pt;height:840.75pt;z-index:25165977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" fillcolor="#ee7f31" stroked="f" strokeweight="1pt">
              <v:fill color2="#00cdcf" colors="0 #ee7f31;.5 white;1 #00cdcf" focus="100%" type="gradient"/>
              <w10:wrap anchorx="margin"/>
            </v:rect>
          </w:pict>
        </mc:Fallback>
      </mc:AlternateContent>
    </w:r>
  </w:p>
  <w:p w14:paraId="036F2081" w14:textId="77777777" w:rsidR="00A633AD" w:rsidRDefault="00A633AD" w:rsidP="00A23D4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360DDD"/>
    <w:multiLevelType w:val="hybridMultilevel"/>
    <w:tmpl w:val="DFFEA76C"/>
    <w:lvl w:ilvl="0" w:tplc="3D4AC436">
      <w:numFmt w:val="bullet"/>
      <w:lvlText w:val="-"/>
      <w:lvlJc w:val="left"/>
      <w:pPr>
        <w:ind w:left="720" w:hanging="360"/>
      </w:pPr>
      <w:rPr>
        <w:rFonts w:ascii="Times New Roman" w:eastAsia="Times New Roman" w:hAnsi="Times New Roman"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1" w15:restartNumberingAfterBreak="0">
    <w:nsid w:val="2DEE4D96"/>
    <w:multiLevelType w:val="multilevel"/>
    <w:tmpl w:val="8F40E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541219E"/>
    <w:multiLevelType w:val="multilevel"/>
    <w:tmpl w:val="D5281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A90372E"/>
    <w:multiLevelType w:val="hybridMultilevel"/>
    <w:tmpl w:val="F1481F8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68526F40"/>
    <w:multiLevelType w:val="multilevel"/>
    <w:tmpl w:val="511E3F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07B6A80"/>
    <w:multiLevelType w:val="multilevel"/>
    <w:tmpl w:val="FE14D9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5"/>
  </w:num>
  <w:num w:numId="4">
    <w:abstractNumId w:val="4"/>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attachedTemplate r:id="rId1"/>
  <w:defaultTabStop w:val="708"/>
  <w:hyphenationZone w:val="425"/>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799A"/>
    <w:rsid w:val="00071E40"/>
    <w:rsid w:val="00077D60"/>
    <w:rsid w:val="00086597"/>
    <w:rsid w:val="000A021D"/>
    <w:rsid w:val="00121E89"/>
    <w:rsid w:val="001222B0"/>
    <w:rsid w:val="00147E9A"/>
    <w:rsid w:val="0016404E"/>
    <w:rsid w:val="00194865"/>
    <w:rsid w:val="0019681A"/>
    <w:rsid w:val="00197DD5"/>
    <w:rsid w:val="001D15EF"/>
    <w:rsid w:val="001E6BA0"/>
    <w:rsid w:val="002222CD"/>
    <w:rsid w:val="002338F2"/>
    <w:rsid w:val="00254225"/>
    <w:rsid w:val="00272E93"/>
    <w:rsid w:val="002C1B71"/>
    <w:rsid w:val="002C6AF7"/>
    <w:rsid w:val="00304108"/>
    <w:rsid w:val="00352AF1"/>
    <w:rsid w:val="00362F83"/>
    <w:rsid w:val="00381DCB"/>
    <w:rsid w:val="00383D8E"/>
    <w:rsid w:val="00383E8C"/>
    <w:rsid w:val="00391CF4"/>
    <w:rsid w:val="003C2A7F"/>
    <w:rsid w:val="003D1DCA"/>
    <w:rsid w:val="003D7530"/>
    <w:rsid w:val="003E4A34"/>
    <w:rsid w:val="003F4FA4"/>
    <w:rsid w:val="003F5A0F"/>
    <w:rsid w:val="00462D1E"/>
    <w:rsid w:val="0047561A"/>
    <w:rsid w:val="00485E38"/>
    <w:rsid w:val="004B118B"/>
    <w:rsid w:val="004C0BEC"/>
    <w:rsid w:val="004C79DB"/>
    <w:rsid w:val="004E2F85"/>
    <w:rsid w:val="00516FC8"/>
    <w:rsid w:val="005307E7"/>
    <w:rsid w:val="005510E7"/>
    <w:rsid w:val="005A275F"/>
    <w:rsid w:val="005B5027"/>
    <w:rsid w:val="005C3A16"/>
    <w:rsid w:val="005E06D9"/>
    <w:rsid w:val="005F0E15"/>
    <w:rsid w:val="006008A5"/>
    <w:rsid w:val="00623F65"/>
    <w:rsid w:val="00631A9F"/>
    <w:rsid w:val="00634133"/>
    <w:rsid w:val="00640589"/>
    <w:rsid w:val="00641884"/>
    <w:rsid w:val="00661891"/>
    <w:rsid w:val="00676C40"/>
    <w:rsid w:val="006D0E2A"/>
    <w:rsid w:val="006D6ED7"/>
    <w:rsid w:val="006D7682"/>
    <w:rsid w:val="006E2F4F"/>
    <w:rsid w:val="006E5317"/>
    <w:rsid w:val="006E7A00"/>
    <w:rsid w:val="006F5915"/>
    <w:rsid w:val="00701776"/>
    <w:rsid w:val="00765D92"/>
    <w:rsid w:val="007661BE"/>
    <w:rsid w:val="00785022"/>
    <w:rsid w:val="007B564B"/>
    <w:rsid w:val="007D566F"/>
    <w:rsid w:val="007F2484"/>
    <w:rsid w:val="00821DE2"/>
    <w:rsid w:val="00847776"/>
    <w:rsid w:val="00861AA8"/>
    <w:rsid w:val="00891AA8"/>
    <w:rsid w:val="008D695F"/>
    <w:rsid w:val="008F2CB3"/>
    <w:rsid w:val="008F7B1E"/>
    <w:rsid w:val="00904435"/>
    <w:rsid w:val="009432DD"/>
    <w:rsid w:val="0095045F"/>
    <w:rsid w:val="00955CF2"/>
    <w:rsid w:val="00966034"/>
    <w:rsid w:val="0096780C"/>
    <w:rsid w:val="0097017D"/>
    <w:rsid w:val="00970692"/>
    <w:rsid w:val="009D1AE1"/>
    <w:rsid w:val="009D69E5"/>
    <w:rsid w:val="00A151E3"/>
    <w:rsid w:val="00A23D44"/>
    <w:rsid w:val="00A37029"/>
    <w:rsid w:val="00A476C9"/>
    <w:rsid w:val="00A47C92"/>
    <w:rsid w:val="00A633AD"/>
    <w:rsid w:val="00A82639"/>
    <w:rsid w:val="00AB64AA"/>
    <w:rsid w:val="00AC0A7B"/>
    <w:rsid w:val="00AD35B9"/>
    <w:rsid w:val="00AF1C30"/>
    <w:rsid w:val="00AF799A"/>
    <w:rsid w:val="00B14291"/>
    <w:rsid w:val="00B361A5"/>
    <w:rsid w:val="00B560C3"/>
    <w:rsid w:val="00B65FDA"/>
    <w:rsid w:val="00B74A72"/>
    <w:rsid w:val="00BA1805"/>
    <w:rsid w:val="00BA6208"/>
    <w:rsid w:val="00BC03D9"/>
    <w:rsid w:val="00C24683"/>
    <w:rsid w:val="00C50FC7"/>
    <w:rsid w:val="00C67DA1"/>
    <w:rsid w:val="00C91588"/>
    <w:rsid w:val="00CA491A"/>
    <w:rsid w:val="00D36B91"/>
    <w:rsid w:val="00D86094"/>
    <w:rsid w:val="00DB2BD2"/>
    <w:rsid w:val="00DC33E7"/>
    <w:rsid w:val="00DC63AD"/>
    <w:rsid w:val="00DF4F8B"/>
    <w:rsid w:val="00E64F02"/>
    <w:rsid w:val="00E77B1D"/>
    <w:rsid w:val="00E963F1"/>
    <w:rsid w:val="00EA2A0A"/>
    <w:rsid w:val="00EA7542"/>
    <w:rsid w:val="00EC0475"/>
    <w:rsid w:val="00EF2F3B"/>
    <w:rsid w:val="00EF4265"/>
    <w:rsid w:val="00F57157"/>
    <w:rsid w:val="00F7058F"/>
    <w:rsid w:val="00F80250"/>
    <w:rsid w:val="00F96041"/>
    <w:rsid w:val="00FB4F34"/>
    <w:rsid w:val="00FB795F"/>
    <w:rsid w:val="00FF14A5"/>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8193"/>
    <o:shapelayout v:ext="edit">
      <o:idmap v:ext="edit" data="1"/>
    </o:shapelayout>
  </w:shapeDefaults>
  <w:decimalSymbol w:val=","/>
  <w:listSeparator w:val=";"/>
  <w14:docId w14:val="036F2044"/>
  <w15:docId w15:val="{13D8AAD5-1FC7-4341-9A08-98C2AD623B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23D44"/>
    <w:pPr>
      <w:spacing w:after="0" w:line="240" w:lineRule="auto"/>
    </w:pPr>
    <w:rPr>
      <w:rFonts w:ascii="Times New Roman" w:eastAsia="Times New Roman" w:hAnsi="Times New Roman" w:cs="Times New Roman"/>
      <w:sz w:val="24"/>
      <w:szCs w:val="24"/>
      <w:lang w:eastAsia="nl-NL"/>
    </w:rPr>
  </w:style>
  <w:style w:type="paragraph" w:styleId="Heading1">
    <w:name w:val="heading 1"/>
    <w:basedOn w:val="Normal"/>
    <w:next w:val="Normal"/>
    <w:link w:val="Heading1Char"/>
    <w:uiPriority w:val="9"/>
    <w:qFormat/>
    <w:rsid w:val="00AC0A7B"/>
    <w:pPr>
      <w:jc w:val="center"/>
      <w:outlineLvl w:val="0"/>
    </w:pPr>
    <w:rPr>
      <w:b/>
      <w:color w:val="000000" w:themeColor="text1"/>
      <w:sz w:val="152"/>
      <w:szCs w:val="152"/>
    </w:rPr>
  </w:style>
  <w:style w:type="paragraph" w:styleId="Heading2">
    <w:name w:val="heading 2"/>
    <w:basedOn w:val="Normal"/>
    <w:next w:val="Normal"/>
    <w:link w:val="Heading2Char"/>
    <w:uiPriority w:val="9"/>
    <w:unhideWhenUsed/>
    <w:qFormat/>
    <w:rsid w:val="0047561A"/>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01776"/>
    <w:pPr>
      <w:keepNext/>
      <w:keepLines/>
      <w:spacing w:before="40"/>
      <w:outlineLvl w:val="2"/>
    </w:pPr>
    <w:rPr>
      <w:b/>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F7B1E"/>
    <w:pPr>
      <w:tabs>
        <w:tab w:val="center" w:pos="4536"/>
        <w:tab w:val="right" w:pos="9072"/>
      </w:tabs>
    </w:pPr>
  </w:style>
  <w:style w:type="character" w:customStyle="1" w:styleId="HeaderChar">
    <w:name w:val="Header Char"/>
    <w:basedOn w:val="DefaultParagraphFont"/>
    <w:link w:val="Header"/>
    <w:uiPriority w:val="99"/>
    <w:rsid w:val="008F7B1E"/>
  </w:style>
  <w:style w:type="paragraph" w:styleId="Footer">
    <w:name w:val="footer"/>
    <w:basedOn w:val="Normal"/>
    <w:link w:val="FooterChar"/>
    <w:uiPriority w:val="99"/>
    <w:unhideWhenUsed/>
    <w:rsid w:val="008F7B1E"/>
    <w:pPr>
      <w:tabs>
        <w:tab w:val="center" w:pos="4536"/>
        <w:tab w:val="right" w:pos="9072"/>
      </w:tabs>
    </w:pPr>
  </w:style>
  <w:style w:type="character" w:customStyle="1" w:styleId="FooterChar">
    <w:name w:val="Footer Char"/>
    <w:basedOn w:val="DefaultParagraphFont"/>
    <w:link w:val="Footer"/>
    <w:uiPriority w:val="99"/>
    <w:rsid w:val="008F7B1E"/>
  </w:style>
  <w:style w:type="paragraph" w:styleId="BalloonText">
    <w:name w:val="Balloon Text"/>
    <w:basedOn w:val="Normal"/>
    <w:link w:val="BalloonTextChar"/>
    <w:uiPriority w:val="99"/>
    <w:semiHidden/>
    <w:unhideWhenUsed/>
    <w:rsid w:val="005510E7"/>
    <w:rPr>
      <w:rFonts w:ascii="Tahoma" w:hAnsi="Tahoma" w:cs="Tahoma"/>
      <w:sz w:val="16"/>
      <w:szCs w:val="16"/>
    </w:rPr>
  </w:style>
  <w:style w:type="character" w:customStyle="1" w:styleId="BalloonTextChar">
    <w:name w:val="Balloon Text Char"/>
    <w:basedOn w:val="DefaultParagraphFont"/>
    <w:link w:val="BalloonText"/>
    <w:uiPriority w:val="99"/>
    <w:semiHidden/>
    <w:rsid w:val="005510E7"/>
    <w:rPr>
      <w:rFonts w:ascii="Tahoma" w:hAnsi="Tahoma" w:cs="Tahoma"/>
      <w:sz w:val="16"/>
      <w:szCs w:val="16"/>
    </w:rPr>
  </w:style>
  <w:style w:type="character" w:styleId="PlaceholderText">
    <w:name w:val="Placeholder Text"/>
    <w:basedOn w:val="DefaultParagraphFont"/>
    <w:uiPriority w:val="99"/>
    <w:semiHidden/>
    <w:rsid w:val="00147E9A"/>
    <w:rPr>
      <w:color w:val="808080"/>
    </w:rPr>
  </w:style>
  <w:style w:type="character" w:customStyle="1" w:styleId="Heading1Char">
    <w:name w:val="Heading 1 Char"/>
    <w:basedOn w:val="DefaultParagraphFont"/>
    <w:link w:val="Heading1"/>
    <w:uiPriority w:val="9"/>
    <w:rsid w:val="00AC0A7B"/>
    <w:rPr>
      <w:rFonts w:ascii="Arial" w:hAnsi="Arial" w:cs="Arial"/>
      <w:b/>
      <w:color w:val="000000" w:themeColor="text1"/>
      <w:sz w:val="152"/>
      <w:szCs w:val="152"/>
    </w:rPr>
  </w:style>
  <w:style w:type="character" w:styleId="Hyperlink">
    <w:name w:val="Hyperlink"/>
    <w:basedOn w:val="DefaultParagraphFont"/>
    <w:uiPriority w:val="99"/>
    <w:unhideWhenUsed/>
    <w:rsid w:val="00AF799A"/>
    <w:rPr>
      <w:color w:val="0563C1" w:themeColor="hyperlink"/>
      <w:u w:val="single"/>
    </w:rPr>
  </w:style>
  <w:style w:type="character" w:customStyle="1" w:styleId="Heading2Char">
    <w:name w:val="Heading 2 Char"/>
    <w:basedOn w:val="DefaultParagraphFont"/>
    <w:link w:val="Heading2"/>
    <w:uiPriority w:val="9"/>
    <w:rsid w:val="0047561A"/>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701776"/>
    <w:rPr>
      <w:rFonts w:ascii="Times New Roman" w:eastAsia="Times New Roman" w:hAnsi="Times New Roman" w:cs="Times New Roman"/>
      <w:b/>
      <w:sz w:val="28"/>
      <w:szCs w:val="24"/>
      <w:lang w:eastAsia="nl-NL"/>
    </w:rPr>
  </w:style>
  <w:style w:type="paragraph" w:styleId="NoSpacing">
    <w:name w:val="No Spacing"/>
    <w:uiPriority w:val="1"/>
    <w:qFormat/>
    <w:rsid w:val="008F2CB3"/>
    <w:pPr>
      <w:spacing w:after="0" w:line="240" w:lineRule="auto"/>
    </w:pPr>
    <w:rPr>
      <w:rFonts w:ascii="Arial" w:hAnsi="Arial" w:cs="Arial"/>
      <w:sz w:val="36"/>
      <w:szCs w:val="36"/>
    </w:rPr>
  </w:style>
  <w:style w:type="paragraph" w:styleId="ListParagraph">
    <w:name w:val="List Paragraph"/>
    <w:basedOn w:val="Normal"/>
    <w:uiPriority w:val="34"/>
    <w:qFormat/>
    <w:rsid w:val="004C0B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95277467">
      <w:bodyDiv w:val="1"/>
      <w:marLeft w:val="0"/>
      <w:marRight w:val="0"/>
      <w:marTop w:val="0"/>
      <w:marBottom w:val="0"/>
      <w:divBdr>
        <w:top w:val="none" w:sz="0" w:space="0" w:color="auto"/>
        <w:left w:val="none" w:sz="0" w:space="0" w:color="auto"/>
        <w:bottom w:val="none" w:sz="0" w:space="0" w:color="auto"/>
        <w:right w:val="none" w:sz="0" w:space="0" w:color="auto"/>
      </w:divBdr>
    </w:div>
    <w:div w:id="779296067">
      <w:bodyDiv w:val="1"/>
      <w:marLeft w:val="0"/>
      <w:marRight w:val="0"/>
      <w:marTop w:val="0"/>
      <w:marBottom w:val="0"/>
      <w:divBdr>
        <w:top w:val="none" w:sz="0" w:space="0" w:color="auto"/>
        <w:left w:val="none" w:sz="0" w:space="0" w:color="auto"/>
        <w:bottom w:val="none" w:sz="0" w:space="0" w:color="auto"/>
        <w:right w:val="none" w:sz="0" w:space="0" w:color="auto"/>
      </w:divBdr>
    </w:div>
    <w:div w:id="1295209109">
      <w:bodyDiv w:val="1"/>
      <w:marLeft w:val="0"/>
      <w:marRight w:val="0"/>
      <w:marTop w:val="0"/>
      <w:marBottom w:val="0"/>
      <w:divBdr>
        <w:top w:val="none" w:sz="0" w:space="0" w:color="auto"/>
        <w:left w:val="none" w:sz="0" w:space="0" w:color="auto"/>
        <w:bottom w:val="none" w:sz="0" w:space="0" w:color="auto"/>
        <w:right w:val="none" w:sz="0" w:space="0" w:color="auto"/>
      </w:divBdr>
    </w:div>
    <w:div w:id="1690063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E:\Huisstijl%20Toolkit\Subtiel_NL.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D1DE88-597D-430B-A39D-271C670EA6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Subtiel_NL.dotm</Template>
  <TotalTime>215</TotalTime>
  <Pages>3</Pages>
  <Words>434</Words>
  <Characters>2390</Characters>
  <Application>Microsoft Office Word</Application>
  <DocSecurity>0</DocSecurity>
  <Lines>19</Lines>
  <Paragraphs>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Hanzehogeschool Groningen</Company>
  <LinksUpToDate>false</LinksUpToDate>
  <CharactersWithSpaces>2819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h.h.faber@pl.hanze.nl</dc:creator>
  <cp:lastModifiedBy>Faber HH, Hylke</cp:lastModifiedBy>
  <cp:revision>34</cp:revision>
  <cp:lastPrinted>2016-03-10T10:00:00Z</cp:lastPrinted>
  <dcterms:created xsi:type="dcterms:W3CDTF">2016-12-13T11:55:00Z</dcterms:created>
  <dcterms:modified xsi:type="dcterms:W3CDTF">2017-04-07T11:40:00Z</dcterms:modified>
</cp:coreProperties>
</file>