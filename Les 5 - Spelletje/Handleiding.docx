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F2044" w14:textId="20CA7479" w:rsidR="0047561A" w:rsidRPr="00383D8E" w:rsidRDefault="0095045F" w:rsidP="00A23D4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8DF4B1" wp14:editId="7D32D117">
                <wp:simplePos x="0" y="0"/>
                <wp:positionH relativeFrom="margin">
                  <wp:align>right</wp:align>
                </wp:positionH>
                <wp:positionV relativeFrom="paragraph">
                  <wp:posOffset>7658735</wp:posOffset>
                </wp:positionV>
                <wp:extent cx="6087361" cy="467833"/>
                <wp:effectExtent l="0" t="0" r="27940" b="2794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7361" cy="4678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F208A" w14:textId="4DD5FF6B" w:rsidR="00A633AD" w:rsidRPr="002C6AF7" w:rsidRDefault="00A633AD" w:rsidP="00A23D44">
                            <w:r w:rsidRPr="002C6AF7">
                              <w:t>Project van de Pedagogische Academie, Hanzehogeschool Gron</w:t>
                            </w:r>
                            <w:r>
                              <w:t>ingen en Groningen Programmeert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1B8DF4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8.1pt;margin-top:603.05pt;width:479.3pt;height:36.85pt;z-index:2516577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" strokecolor="white [3212]">
                <v:textbox>
                  <w:txbxContent>
                    <w:p w14:paraId="036F208A" w14:textId="4DD5FF6B" w:rsidR="00A633AD" w:rsidRPr="002C6AF7" w:rsidRDefault="00A633AD" w:rsidP="00A23D44">
                      <w:r w:rsidRPr="002C6AF7">
                        <w:t>Project van de Pedagogische Academie, Hanzehogeschool Gron</w:t>
                      </w:r>
                      <w:r>
                        <w:t>ingen en Groningen Programmeert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7A00" w:rsidRPr="006E7A0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6F2078" wp14:editId="58D43F4B">
                <wp:simplePos x="0" y="0"/>
                <wp:positionH relativeFrom="margin">
                  <wp:align>right</wp:align>
                </wp:positionH>
                <wp:positionV relativeFrom="paragraph">
                  <wp:posOffset>2610485</wp:posOffset>
                </wp:positionV>
                <wp:extent cx="3107055" cy="842010"/>
                <wp:effectExtent l="0" t="0" r="17145" b="1524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7055" cy="84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F208B" w14:textId="77777777" w:rsidR="00A633AD" w:rsidRPr="00A23D44" w:rsidRDefault="00A633AD" w:rsidP="00A23D44">
                            <w:pPr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</w:pPr>
                            <w:r w:rsidRPr="00A23D44"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  <w:t>handleiding</w:t>
                            </w:r>
                          </w:p>
                          <w:p w14:paraId="036F208C" w14:textId="39667B42" w:rsidR="00A633AD" w:rsidRPr="00A23D44" w:rsidRDefault="00A633AD" w:rsidP="00A23D44">
                            <w:pPr>
                              <w:rPr>
                                <w:rFonts w:ascii="Arial" w:hAnsi="Arial" w:cs="Arial"/>
                                <w:sz w:val="52"/>
                              </w:rPr>
                            </w:pPr>
                            <w:r w:rsidRPr="00A23D44">
                              <w:rPr>
                                <w:rFonts w:ascii="Arial" w:hAnsi="Arial" w:cs="Arial"/>
                                <w:sz w:val="52"/>
                              </w:rPr>
                              <w:t xml:space="preserve">les </w:t>
                            </w:r>
                            <w:r w:rsidR="00591726">
                              <w:rPr>
                                <w:rFonts w:ascii="Arial" w:hAnsi="Arial" w:cs="Arial"/>
                                <w:sz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27" type="#_x0000_t202" style="position:absolute;margin-left:193.45pt;margin-top:205.55pt;width:244.65pt;height:66.3pt;z-index:2516587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" strokecolor="white [3212]">
                <v:textbox>
                  <w:txbxContent>
                    <w:p w14:paraId="036F208B" w14:textId="77777777" w:rsidR="00A633AD" w:rsidRPr="00A23D44" w:rsidRDefault="00A633AD" w:rsidP="00A23D44">
                      <w:pPr>
                        <w:rPr>
                          <w:rFonts w:ascii="Arial" w:hAnsi="Arial" w:cs="Arial"/>
                          <w:sz w:val="52"/>
                          <w:szCs w:val="52"/>
                        </w:rPr>
                      </w:pPr>
                      <w:r w:rsidRPr="00A23D44">
                        <w:rPr>
                          <w:rFonts w:ascii="Arial" w:hAnsi="Arial" w:cs="Arial"/>
                          <w:sz w:val="52"/>
                          <w:szCs w:val="52"/>
                        </w:rPr>
                        <w:t>handleiding</w:t>
                      </w:r>
                    </w:p>
                    <w:p w14:paraId="036F208C" w14:textId="39667B42" w:rsidR="00A633AD" w:rsidRPr="00A23D44" w:rsidRDefault="00A633AD" w:rsidP="00A23D44">
                      <w:pPr>
                        <w:rPr>
                          <w:rFonts w:ascii="Arial" w:hAnsi="Arial" w:cs="Arial"/>
                          <w:sz w:val="52"/>
                        </w:rPr>
                      </w:pPr>
                      <w:r w:rsidRPr="00A23D44">
                        <w:rPr>
                          <w:rFonts w:ascii="Arial" w:hAnsi="Arial" w:cs="Arial"/>
                          <w:sz w:val="52"/>
                        </w:rPr>
                        <w:t xml:space="preserve">les </w:t>
                      </w:r>
                      <w:r w:rsidR="00591726">
                        <w:rPr>
                          <w:rFonts w:ascii="Arial" w:hAnsi="Arial" w:cs="Arial"/>
                          <w:sz w:val="52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7A00" w:rsidRPr="006E7A0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36F207A" wp14:editId="618D00E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53125" cy="135255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6F208D" w14:textId="18B3293D" w:rsidR="00A633AD" w:rsidRPr="00A23D44" w:rsidRDefault="00A633AD" w:rsidP="00A23D44">
                            <w:pPr>
                              <w:pStyle w:val="Kop1"/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</w:pPr>
                            <w:r w:rsidRPr="00A23D44"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  <w:t>Programmeren met</w:t>
                            </w:r>
                          </w:p>
                          <w:p w14:paraId="036F208E" w14:textId="16D9D41D" w:rsidR="00A633AD" w:rsidRPr="00A23D44" w:rsidRDefault="00A633AD" w:rsidP="00A23D44">
                            <w:pPr>
                              <w:pStyle w:val="Kop1"/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A23D44"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  <w:t>ScratchJr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36F207A" id="_x0000_s1028" type="#_x0000_t202" style="position:absolute;margin-left:0;margin-top:-.05pt;width:468.75pt;height:106.5pt;z-index:251654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" filled="f" stroked="f">
                <v:textbox>
                  <w:txbxContent>
                    <w:p w14:paraId="036F208D" w14:textId="18B3293D" w:rsidR="00A633AD" w:rsidRPr="00A23D44" w:rsidRDefault="00A633AD" w:rsidP="00A23D44">
                      <w:pPr>
                        <w:pStyle w:val="Heading1"/>
                        <w:rPr>
                          <w:rFonts w:ascii="Arial" w:hAnsi="Arial" w:cs="Arial"/>
                          <w:sz w:val="72"/>
                          <w:szCs w:val="72"/>
                        </w:rPr>
                      </w:pPr>
                      <w:r w:rsidRPr="00A23D44">
                        <w:rPr>
                          <w:rFonts w:ascii="Arial" w:hAnsi="Arial" w:cs="Arial"/>
                          <w:sz w:val="72"/>
                          <w:szCs w:val="72"/>
                        </w:rPr>
                        <w:t>Programmeren met</w:t>
                      </w:r>
                    </w:p>
                    <w:p w14:paraId="036F208E" w14:textId="16D9D41D" w:rsidR="00A633AD" w:rsidRPr="00A23D44" w:rsidRDefault="00A633AD" w:rsidP="00A23D44">
                      <w:pPr>
                        <w:pStyle w:val="Heading1"/>
                        <w:rPr>
                          <w:rFonts w:ascii="Arial" w:hAnsi="Arial" w:cs="Arial"/>
                          <w:sz w:val="72"/>
                          <w:szCs w:val="72"/>
                        </w:rPr>
                      </w:pPr>
                      <w:r w:rsidRPr="00A23D44">
                        <w:rPr>
                          <w:rFonts w:ascii="Arial" w:hAnsi="Arial" w:cs="Arial"/>
                          <w:sz w:val="72"/>
                          <w:szCs w:val="72"/>
                        </w:rPr>
                        <w:t>ScratchJr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5FDA">
        <w:t xml:space="preserve"> </w:t>
      </w:r>
      <w:r w:rsidR="0047561A" w:rsidRPr="00847776">
        <w:br w:type="page"/>
      </w:r>
    </w:p>
    <w:p w14:paraId="160475D3" w14:textId="77777777" w:rsidR="0097017D" w:rsidRPr="00AD35B9" w:rsidRDefault="0097017D" w:rsidP="00AD35B9">
      <w:pPr>
        <w:pStyle w:val="Kop3"/>
        <w:rPr>
          <w:bCs/>
        </w:rPr>
      </w:pPr>
      <w:r w:rsidRPr="00AD35B9">
        <w:lastRenderedPageBreak/>
        <w:t>Leerdoelen</w:t>
      </w:r>
      <w:bookmarkStart w:id="0" w:name="_GoBack"/>
      <w:bookmarkEnd w:id="0"/>
    </w:p>
    <w:sectPr w:rsidR="0097017D" w:rsidRPr="00AD35B9" w:rsidSect="009432DD">
      <w:headerReference w:type="default" r:id="rId9"/>
      <w:pgSz w:w="11907" w:h="16839" w:code="9"/>
      <w:pgMar w:top="3629" w:right="1134" w:bottom="1134" w:left="1134" w:header="170" w:footer="170" w:gutter="0"/>
      <w:paperSrc w:first="27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E5AF27" w14:textId="77777777" w:rsidR="004E2F85" w:rsidRDefault="004E2F85" w:rsidP="00A23D44">
      <w:r>
        <w:separator/>
      </w:r>
    </w:p>
  </w:endnote>
  <w:endnote w:type="continuationSeparator" w:id="0">
    <w:p w14:paraId="40D6518A" w14:textId="77777777" w:rsidR="004E2F85" w:rsidRDefault="004E2F85" w:rsidP="00A23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inite Roman Wide">
    <w:altName w:val="ＭＳ 明朝"/>
    <w:charset w:val="00"/>
    <w:family w:val="swiss"/>
    <w:pitch w:val="variable"/>
    <w:sig w:usb0="800000A7" w:usb1="00000000" w:usb2="00000000" w:usb3="00000000" w:csb0="0000000B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0B23DC" w14:textId="77777777" w:rsidR="004E2F85" w:rsidRDefault="004E2F85" w:rsidP="00A23D44">
      <w:r>
        <w:separator/>
      </w:r>
    </w:p>
  </w:footnote>
  <w:footnote w:type="continuationSeparator" w:id="0">
    <w:p w14:paraId="64BE514A" w14:textId="77777777" w:rsidR="004E2F85" w:rsidRDefault="004E2F85" w:rsidP="00A23D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6F2080" w14:textId="77777777" w:rsidR="00A633AD" w:rsidRDefault="00A633AD" w:rsidP="00A23D44">
    <w:pPr>
      <w:pStyle w:val="Koptekst"/>
    </w:pPr>
    <w:r w:rsidRPr="003E4A34">
      <w:rPr>
        <w:noProof/>
        <w:lang w:val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36F2082" wp14:editId="036F2083">
              <wp:simplePos x="0" y="0"/>
              <wp:positionH relativeFrom="leftMargin">
                <wp:posOffset>7012305</wp:posOffset>
              </wp:positionH>
              <wp:positionV relativeFrom="paragraph">
                <wp:posOffset>-118745</wp:posOffset>
              </wp:positionV>
              <wp:extent cx="171450" cy="10677525"/>
              <wp:effectExtent l="0" t="0" r="0" b="952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50" cy="10677525"/>
                      </a:xfrm>
                      <a:prstGeom prst="rect">
                        <a:avLst/>
                      </a:prstGeom>
                      <a:gradFill>
                        <a:gsLst>
                          <a:gs pos="50000">
                            <a:schemeClr val="bg1"/>
                          </a:gs>
                          <a:gs pos="0">
                            <a:srgbClr val="EE7F31"/>
                          </a:gs>
                          <a:gs pos="100000">
                            <a:srgbClr val="00CDC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75A49E4B" id="Rectangle 10" o:spid="_x0000_s1026" style="position:absolute;margin-left:552.15pt;margin-top:-9.35pt;width:13.5pt;height:840.75pt;z-index:251660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" fillcolor="#ee7f31" stroked="f" strokeweight="1pt">
              <v:fill color2="#00cdcf" colors="0 #ee7f31;.5 white;1 #00cdcf" focus="100%" type="gradient"/>
              <w10:wrap anchorx="margin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6704" behindDoc="1" locked="0" layoutInCell="1" allowOverlap="1" wp14:anchorId="036F2084" wp14:editId="036F2085">
          <wp:simplePos x="0" y="0"/>
          <wp:positionH relativeFrom="margin">
            <wp:posOffset>127635</wp:posOffset>
          </wp:positionH>
          <wp:positionV relativeFrom="page">
            <wp:posOffset>342900</wp:posOffset>
          </wp:positionV>
          <wp:extent cx="1743075" cy="471805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4718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5680" behindDoc="0" locked="0" layoutInCell="1" allowOverlap="1" wp14:anchorId="036F2086" wp14:editId="036F2087">
          <wp:simplePos x="0" y="0"/>
          <wp:positionH relativeFrom="page">
            <wp:posOffset>4733925</wp:posOffset>
          </wp:positionH>
          <wp:positionV relativeFrom="page">
            <wp:posOffset>382905</wp:posOffset>
          </wp:positionV>
          <wp:extent cx="1980565" cy="424815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0565" cy="424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inite Roman Wide" w:hAnsi="Trinite Roman Wide"/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36F2088" wp14:editId="036F2089">
              <wp:simplePos x="0" y="0"/>
              <wp:positionH relativeFrom="leftMargin">
                <wp:posOffset>381000</wp:posOffset>
              </wp:positionH>
              <wp:positionV relativeFrom="paragraph">
                <wp:posOffset>-117475</wp:posOffset>
              </wp:positionV>
              <wp:extent cx="171450" cy="1067752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50" cy="10677525"/>
                      </a:xfrm>
                      <a:prstGeom prst="rect">
                        <a:avLst/>
                      </a:prstGeom>
                      <a:gradFill>
                        <a:gsLst>
                          <a:gs pos="50000">
                            <a:schemeClr val="bg1"/>
                          </a:gs>
                          <a:gs pos="0">
                            <a:srgbClr val="EE7F31"/>
                          </a:gs>
                          <a:gs pos="100000">
                            <a:srgbClr val="00CDC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232B272F" id="Rectangle 5" o:spid="_x0000_s1026" style="position:absolute;margin-left:30pt;margin-top:-9.25pt;width:13.5pt;height:840.75pt;z-index:251659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" fillcolor="#ee7f31" stroked="f" strokeweight="1pt">
              <v:fill color2="#00cdcf" colors="0 #ee7f31;.5 white;1 #00cdcf" focus="100%" type="gradient"/>
              <w10:wrap anchorx="margin"/>
            </v:rect>
          </w:pict>
        </mc:Fallback>
      </mc:AlternateContent>
    </w:r>
  </w:p>
  <w:p w14:paraId="036F2081" w14:textId="77777777" w:rsidR="00A633AD" w:rsidRDefault="00A633AD" w:rsidP="00A23D44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60DDD"/>
    <w:multiLevelType w:val="hybridMultilevel"/>
    <w:tmpl w:val="DFFEA76C"/>
    <w:lvl w:ilvl="0" w:tplc="3D4AC4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E4D96"/>
    <w:multiLevelType w:val="multilevel"/>
    <w:tmpl w:val="8F40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41219E"/>
    <w:multiLevelType w:val="multilevel"/>
    <w:tmpl w:val="D528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90372E"/>
    <w:multiLevelType w:val="hybridMultilevel"/>
    <w:tmpl w:val="F1481F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526F40"/>
    <w:multiLevelType w:val="multilevel"/>
    <w:tmpl w:val="511E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7B6A80"/>
    <w:multiLevelType w:val="multilevel"/>
    <w:tmpl w:val="FE14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99A"/>
    <w:rsid w:val="00071E40"/>
    <w:rsid w:val="00077D60"/>
    <w:rsid w:val="00086597"/>
    <w:rsid w:val="000A021D"/>
    <w:rsid w:val="00121E89"/>
    <w:rsid w:val="001222B0"/>
    <w:rsid w:val="00147E9A"/>
    <w:rsid w:val="0016404E"/>
    <w:rsid w:val="00194865"/>
    <w:rsid w:val="0019681A"/>
    <w:rsid w:val="00197DD5"/>
    <w:rsid w:val="001D15EF"/>
    <w:rsid w:val="001E6BA0"/>
    <w:rsid w:val="002222CD"/>
    <w:rsid w:val="002338F2"/>
    <w:rsid w:val="00254225"/>
    <w:rsid w:val="00272E93"/>
    <w:rsid w:val="002C1B71"/>
    <w:rsid w:val="002C6AF7"/>
    <w:rsid w:val="00304108"/>
    <w:rsid w:val="00352AF1"/>
    <w:rsid w:val="00362F83"/>
    <w:rsid w:val="00381DCB"/>
    <w:rsid w:val="00383D8E"/>
    <w:rsid w:val="00383E8C"/>
    <w:rsid w:val="00391CF4"/>
    <w:rsid w:val="003C2A7F"/>
    <w:rsid w:val="003D1DCA"/>
    <w:rsid w:val="003D7530"/>
    <w:rsid w:val="003E4A34"/>
    <w:rsid w:val="003F4FA4"/>
    <w:rsid w:val="003F5A0F"/>
    <w:rsid w:val="00462D1E"/>
    <w:rsid w:val="0047561A"/>
    <w:rsid w:val="00485E38"/>
    <w:rsid w:val="0048608A"/>
    <w:rsid w:val="004B118B"/>
    <w:rsid w:val="004C0BEC"/>
    <w:rsid w:val="004C79DB"/>
    <w:rsid w:val="004E2F85"/>
    <w:rsid w:val="00516FC8"/>
    <w:rsid w:val="005307E7"/>
    <w:rsid w:val="005510E7"/>
    <w:rsid w:val="00591726"/>
    <w:rsid w:val="005A275F"/>
    <w:rsid w:val="005B5027"/>
    <w:rsid w:val="005C3A16"/>
    <w:rsid w:val="005E06D9"/>
    <w:rsid w:val="005F0E15"/>
    <w:rsid w:val="006008A5"/>
    <w:rsid w:val="00623F65"/>
    <w:rsid w:val="00631A9F"/>
    <w:rsid w:val="00634133"/>
    <w:rsid w:val="00640589"/>
    <w:rsid w:val="00641884"/>
    <w:rsid w:val="00661891"/>
    <w:rsid w:val="00676C40"/>
    <w:rsid w:val="006D0E2A"/>
    <w:rsid w:val="006D6ED7"/>
    <w:rsid w:val="006D7682"/>
    <w:rsid w:val="006E2F4F"/>
    <w:rsid w:val="006E5317"/>
    <w:rsid w:val="006E7A00"/>
    <w:rsid w:val="006F5915"/>
    <w:rsid w:val="00701776"/>
    <w:rsid w:val="00765D92"/>
    <w:rsid w:val="007661BE"/>
    <w:rsid w:val="00785022"/>
    <w:rsid w:val="007B564B"/>
    <w:rsid w:val="007D566F"/>
    <w:rsid w:val="00821DE2"/>
    <w:rsid w:val="00847776"/>
    <w:rsid w:val="00861AA8"/>
    <w:rsid w:val="00891AA8"/>
    <w:rsid w:val="008D695F"/>
    <w:rsid w:val="008F2CB3"/>
    <w:rsid w:val="008F7B1E"/>
    <w:rsid w:val="00904435"/>
    <w:rsid w:val="009432DD"/>
    <w:rsid w:val="0095045F"/>
    <w:rsid w:val="00955CF2"/>
    <w:rsid w:val="00966034"/>
    <w:rsid w:val="0096780C"/>
    <w:rsid w:val="0097017D"/>
    <w:rsid w:val="00970692"/>
    <w:rsid w:val="009D1AE1"/>
    <w:rsid w:val="009D69E5"/>
    <w:rsid w:val="00A151E3"/>
    <w:rsid w:val="00A23D44"/>
    <w:rsid w:val="00A37029"/>
    <w:rsid w:val="00A476C9"/>
    <w:rsid w:val="00A47C92"/>
    <w:rsid w:val="00A633AD"/>
    <w:rsid w:val="00A82639"/>
    <w:rsid w:val="00AB64AA"/>
    <w:rsid w:val="00AC0A7B"/>
    <w:rsid w:val="00AD35B9"/>
    <w:rsid w:val="00AF1C30"/>
    <w:rsid w:val="00AF799A"/>
    <w:rsid w:val="00B14291"/>
    <w:rsid w:val="00B361A5"/>
    <w:rsid w:val="00B65FDA"/>
    <w:rsid w:val="00B74A72"/>
    <w:rsid w:val="00BA1805"/>
    <w:rsid w:val="00BA6208"/>
    <w:rsid w:val="00BC03D9"/>
    <w:rsid w:val="00C24683"/>
    <w:rsid w:val="00C67DA1"/>
    <w:rsid w:val="00C91588"/>
    <w:rsid w:val="00CA491A"/>
    <w:rsid w:val="00D36B91"/>
    <w:rsid w:val="00D86094"/>
    <w:rsid w:val="00DB2BD2"/>
    <w:rsid w:val="00DC33E7"/>
    <w:rsid w:val="00DC63AD"/>
    <w:rsid w:val="00DF4F8B"/>
    <w:rsid w:val="00E64F02"/>
    <w:rsid w:val="00E77B1D"/>
    <w:rsid w:val="00E963F1"/>
    <w:rsid w:val="00EA2A0A"/>
    <w:rsid w:val="00EA7542"/>
    <w:rsid w:val="00EC0475"/>
    <w:rsid w:val="00EF2F3B"/>
    <w:rsid w:val="00EF4265"/>
    <w:rsid w:val="00F57157"/>
    <w:rsid w:val="00F7058F"/>
    <w:rsid w:val="00F80250"/>
    <w:rsid w:val="00F96041"/>
    <w:rsid w:val="00FB4F34"/>
    <w:rsid w:val="00FB795F"/>
    <w:rsid w:val="00FF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36F20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A23D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Normaal"/>
    <w:next w:val="Normaal"/>
    <w:link w:val="Kop1Teken"/>
    <w:uiPriority w:val="9"/>
    <w:qFormat/>
    <w:rsid w:val="00AC0A7B"/>
    <w:pPr>
      <w:jc w:val="center"/>
      <w:outlineLvl w:val="0"/>
    </w:pPr>
    <w:rPr>
      <w:b/>
      <w:color w:val="000000" w:themeColor="text1"/>
      <w:sz w:val="152"/>
      <w:szCs w:val="15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4756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701776"/>
    <w:pPr>
      <w:keepNext/>
      <w:keepLines/>
      <w:spacing w:before="40"/>
      <w:outlineLvl w:val="2"/>
    </w:pPr>
    <w:rPr>
      <w:b/>
      <w:sz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8F7B1E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8F7B1E"/>
  </w:style>
  <w:style w:type="paragraph" w:styleId="Voettekst">
    <w:name w:val="footer"/>
    <w:basedOn w:val="Normaal"/>
    <w:link w:val="VoettekstTeken"/>
    <w:uiPriority w:val="99"/>
    <w:unhideWhenUsed/>
    <w:rsid w:val="008F7B1E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8F7B1E"/>
  </w:style>
  <w:style w:type="paragraph" w:styleId="Ballontekst">
    <w:name w:val="Balloon Text"/>
    <w:basedOn w:val="Normaal"/>
    <w:link w:val="BallontekstTeken"/>
    <w:uiPriority w:val="99"/>
    <w:semiHidden/>
    <w:unhideWhenUsed/>
    <w:rsid w:val="005510E7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5510E7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147E9A"/>
    <w:rPr>
      <w:color w:val="808080"/>
    </w:rPr>
  </w:style>
  <w:style w:type="character" w:customStyle="1" w:styleId="Kop1Teken">
    <w:name w:val="Kop 1 Teken"/>
    <w:basedOn w:val="Standaardalinea-lettertype"/>
    <w:link w:val="Kop1"/>
    <w:uiPriority w:val="9"/>
    <w:rsid w:val="00AC0A7B"/>
    <w:rPr>
      <w:rFonts w:ascii="Arial" w:hAnsi="Arial" w:cs="Arial"/>
      <w:b/>
      <w:color w:val="000000" w:themeColor="text1"/>
      <w:sz w:val="152"/>
      <w:szCs w:val="152"/>
    </w:rPr>
  </w:style>
  <w:style w:type="character" w:styleId="Hyperlink">
    <w:name w:val="Hyperlink"/>
    <w:basedOn w:val="Standaardalinea-lettertype"/>
    <w:uiPriority w:val="99"/>
    <w:unhideWhenUsed/>
    <w:rsid w:val="00AF799A"/>
    <w:rPr>
      <w:color w:val="0563C1" w:themeColor="hyperlink"/>
      <w:u w:val="single"/>
    </w:rPr>
  </w:style>
  <w:style w:type="character" w:customStyle="1" w:styleId="Kop2Teken">
    <w:name w:val="Kop 2 Teken"/>
    <w:basedOn w:val="Standaardalinea-lettertype"/>
    <w:link w:val="Kop2"/>
    <w:uiPriority w:val="9"/>
    <w:rsid w:val="004756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701776"/>
    <w:rPr>
      <w:rFonts w:ascii="Times New Roman" w:eastAsia="Times New Roman" w:hAnsi="Times New Roman" w:cs="Times New Roman"/>
      <w:b/>
      <w:sz w:val="28"/>
      <w:szCs w:val="24"/>
      <w:lang w:eastAsia="nl-NL"/>
    </w:rPr>
  </w:style>
  <w:style w:type="paragraph" w:styleId="Geenafstand">
    <w:name w:val="No Spacing"/>
    <w:uiPriority w:val="1"/>
    <w:qFormat/>
    <w:rsid w:val="008F2CB3"/>
    <w:pPr>
      <w:spacing w:after="0" w:line="240" w:lineRule="auto"/>
    </w:pPr>
    <w:rPr>
      <w:rFonts w:ascii="Arial" w:hAnsi="Arial" w:cs="Arial"/>
      <w:sz w:val="36"/>
      <w:szCs w:val="36"/>
    </w:rPr>
  </w:style>
  <w:style w:type="paragraph" w:styleId="Lijstalinea">
    <w:name w:val="List Paragraph"/>
    <w:basedOn w:val="Normaal"/>
    <w:uiPriority w:val="34"/>
    <w:qFormat/>
    <w:rsid w:val="004C0B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A23D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Normaal"/>
    <w:next w:val="Normaal"/>
    <w:link w:val="Kop1Teken"/>
    <w:uiPriority w:val="9"/>
    <w:qFormat/>
    <w:rsid w:val="00AC0A7B"/>
    <w:pPr>
      <w:jc w:val="center"/>
      <w:outlineLvl w:val="0"/>
    </w:pPr>
    <w:rPr>
      <w:b/>
      <w:color w:val="000000" w:themeColor="text1"/>
      <w:sz w:val="152"/>
      <w:szCs w:val="15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4756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701776"/>
    <w:pPr>
      <w:keepNext/>
      <w:keepLines/>
      <w:spacing w:before="40"/>
      <w:outlineLvl w:val="2"/>
    </w:pPr>
    <w:rPr>
      <w:b/>
      <w:sz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8F7B1E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8F7B1E"/>
  </w:style>
  <w:style w:type="paragraph" w:styleId="Voettekst">
    <w:name w:val="footer"/>
    <w:basedOn w:val="Normaal"/>
    <w:link w:val="VoettekstTeken"/>
    <w:uiPriority w:val="99"/>
    <w:unhideWhenUsed/>
    <w:rsid w:val="008F7B1E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8F7B1E"/>
  </w:style>
  <w:style w:type="paragraph" w:styleId="Ballontekst">
    <w:name w:val="Balloon Text"/>
    <w:basedOn w:val="Normaal"/>
    <w:link w:val="BallontekstTeken"/>
    <w:uiPriority w:val="99"/>
    <w:semiHidden/>
    <w:unhideWhenUsed/>
    <w:rsid w:val="005510E7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5510E7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147E9A"/>
    <w:rPr>
      <w:color w:val="808080"/>
    </w:rPr>
  </w:style>
  <w:style w:type="character" w:customStyle="1" w:styleId="Kop1Teken">
    <w:name w:val="Kop 1 Teken"/>
    <w:basedOn w:val="Standaardalinea-lettertype"/>
    <w:link w:val="Kop1"/>
    <w:uiPriority w:val="9"/>
    <w:rsid w:val="00AC0A7B"/>
    <w:rPr>
      <w:rFonts w:ascii="Arial" w:hAnsi="Arial" w:cs="Arial"/>
      <w:b/>
      <w:color w:val="000000" w:themeColor="text1"/>
      <w:sz w:val="152"/>
      <w:szCs w:val="152"/>
    </w:rPr>
  </w:style>
  <w:style w:type="character" w:styleId="Hyperlink">
    <w:name w:val="Hyperlink"/>
    <w:basedOn w:val="Standaardalinea-lettertype"/>
    <w:uiPriority w:val="99"/>
    <w:unhideWhenUsed/>
    <w:rsid w:val="00AF799A"/>
    <w:rPr>
      <w:color w:val="0563C1" w:themeColor="hyperlink"/>
      <w:u w:val="single"/>
    </w:rPr>
  </w:style>
  <w:style w:type="character" w:customStyle="1" w:styleId="Kop2Teken">
    <w:name w:val="Kop 2 Teken"/>
    <w:basedOn w:val="Standaardalinea-lettertype"/>
    <w:link w:val="Kop2"/>
    <w:uiPriority w:val="9"/>
    <w:rsid w:val="004756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701776"/>
    <w:rPr>
      <w:rFonts w:ascii="Times New Roman" w:eastAsia="Times New Roman" w:hAnsi="Times New Roman" w:cs="Times New Roman"/>
      <w:b/>
      <w:sz w:val="28"/>
      <w:szCs w:val="24"/>
      <w:lang w:eastAsia="nl-NL"/>
    </w:rPr>
  </w:style>
  <w:style w:type="paragraph" w:styleId="Geenafstand">
    <w:name w:val="No Spacing"/>
    <w:uiPriority w:val="1"/>
    <w:qFormat/>
    <w:rsid w:val="008F2CB3"/>
    <w:pPr>
      <w:spacing w:after="0" w:line="240" w:lineRule="auto"/>
    </w:pPr>
    <w:rPr>
      <w:rFonts w:ascii="Arial" w:hAnsi="Arial" w:cs="Arial"/>
      <w:sz w:val="36"/>
      <w:szCs w:val="36"/>
    </w:rPr>
  </w:style>
  <w:style w:type="paragraph" w:styleId="Lijstalinea">
    <w:name w:val="List Paragraph"/>
    <w:basedOn w:val="Normaal"/>
    <w:uiPriority w:val="34"/>
    <w:qFormat/>
    <w:rsid w:val="004C0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2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uisstijl%20Toolkit\Subtiel_NL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59D33-20CE-6743-8F46-381600369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\Huisstijl Toolkit\Subtiel_NL.dotm</Template>
  <TotalTime>215</TotalTime>
  <Pages>2</Pages>
  <Words>2</Words>
  <Characters>15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Hanzehogeschool Groningen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h.h.faber@pl.hanze.nl</dc:creator>
  <cp:lastModifiedBy>Jan Salvador van der Ven</cp:lastModifiedBy>
  <cp:revision>33</cp:revision>
  <cp:lastPrinted>2016-03-10T10:00:00Z</cp:lastPrinted>
  <dcterms:created xsi:type="dcterms:W3CDTF">2016-12-13T11:55:00Z</dcterms:created>
  <dcterms:modified xsi:type="dcterms:W3CDTF">2017-04-05T09:51:00Z</dcterms:modified>
</cp:coreProperties>
</file>