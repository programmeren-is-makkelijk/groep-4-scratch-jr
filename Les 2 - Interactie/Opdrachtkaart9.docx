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34BB435A" w:rsidR="006A6AB8" w:rsidRPr="00D737EA" w:rsidRDefault="0065574C" w:rsidP="0077758E">
      <w:pPr>
        <w:jc w:val="center"/>
        <w:rPr>
          <w:b/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EE4389" wp14:editId="12B8137F">
            <wp:simplePos x="0" y="0"/>
            <wp:positionH relativeFrom="column">
              <wp:posOffset>1804670</wp:posOffset>
            </wp:positionH>
            <wp:positionV relativeFrom="paragraph">
              <wp:posOffset>-679450</wp:posOffset>
            </wp:positionV>
            <wp:extent cx="3438525" cy="3351105"/>
            <wp:effectExtent l="0" t="0" r="0" b="0"/>
            <wp:wrapNone/>
            <wp:docPr id="14" name="Picture 14" descr="https://s-media-cache-ak0.pinimg.com/236x/f9/56/91/f95691eeae1454dd3c8fc6cc58bcc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236x/f9/56/91/f95691eeae1454dd3c8fc6cc58bcc6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8696" b="94783" l="3390" r="3305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BA">
        <w:rPr>
          <w:b/>
          <w:i/>
          <w:sz w:val="40"/>
          <w:szCs w:val="40"/>
        </w:rPr>
        <w:t>Opdrachtkaart 9</w:t>
      </w:r>
    </w:p>
    <w:p w14:paraId="46CE7210" w14:textId="41C7BBD7" w:rsidR="00D737EA" w:rsidRPr="00D737EA" w:rsidRDefault="00D737EA" w:rsidP="0077758E">
      <w:pPr>
        <w:jc w:val="center"/>
        <w:rPr>
          <w:b/>
          <w:i/>
          <w:sz w:val="32"/>
          <w:szCs w:val="32"/>
        </w:rPr>
      </w:pPr>
    </w:p>
    <w:p w14:paraId="4CDC8946" w14:textId="2AD2B485" w:rsidR="008836F8" w:rsidRDefault="008836F8" w:rsidP="006D7F0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Kies zelf een achtergrond</w:t>
      </w:r>
    </w:p>
    <w:p w14:paraId="4CF5FBA6" w14:textId="287BC49A" w:rsidR="008836F8" w:rsidRDefault="008836F8" w:rsidP="006D7F04">
      <w:pPr>
        <w:rPr>
          <w:sz w:val="32"/>
          <w:szCs w:val="32"/>
          <w:u w:val="single"/>
        </w:rPr>
      </w:pPr>
    </w:p>
    <w:p w14:paraId="0D70E6A8" w14:textId="51EAB8AA" w:rsidR="006D7F04" w:rsidRPr="00D737EA" w:rsidRDefault="006D7F04" w:rsidP="006D7F04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946099E" wp14:editId="5FE4FBCF">
            <wp:simplePos x="0" y="0"/>
            <wp:positionH relativeFrom="column">
              <wp:posOffset>-1880870</wp:posOffset>
            </wp:positionH>
            <wp:positionV relativeFrom="paragraph">
              <wp:posOffset>218440</wp:posOffset>
            </wp:positionV>
            <wp:extent cx="3781425" cy="1885950"/>
            <wp:effectExtent l="0" t="0" r="0" b="0"/>
            <wp:wrapNone/>
            <wp:docPr id="13" name="Picture 13" descr="https://s-media-cache-ak0.pinimg.com/736x/c9/98/06/c9980636beb6a95847a82ae16b6cb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c9/98/06/c9980636beb6a95847a82ae16b6cbc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596" b="89899" l="63224" r="8992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6F8">
        <w:rPr>
          <w:sz w:val="32"/>
          <w:szCs w:val="32"/>
          <w:u w:val="single"/>
        </w:rPr>
        <w:t>2</w:t>
      </w:r>
      <w:r w:rsidRPr="00D737EA">
        <w:rPr>
          <w:sz w:val="32"/>
          <w:szCs w:val="32"/>
          <w:u w:val="single"/>
        </w:rPr>
        <w:t xml:space="preserve">. </w:t>
      </w:r>
      <w:r>
        <w:rPr>
          <w:sz w:val="32"/>
          <w:szCs w:val="32"/>
          <w:u w:val="single"/>
        </w:rPr>
        <w:t>Voeg 2 figuren toe</w:t>
      </w:r>
      <w:r>
        <w:rPr>
          <w:sz w:val="32"/>
          <w:szCs w:val="32"/>
          <w:u w:val="single"/>
        </w:rPr>
        <w:t>:</w:t>
      </w:r>
    </w:p>
    <w:p w14:paraId="3F4D7F4B" w14:textId="2E40D92E" w:rsidR="006D7F04" w:rsidRDefault="006D7F04" w:rsidP="006D7F04">
      <w:pPr>
        <w:rPr>
          <w:sz w:val="32"/>
          <w:szCs w:val="32"/>
        </w:rPr>
      </w:pPr>
    </w:p>
    <w:p w14:paraId="1B1925EF" w14:textId="188C12CD" w:rsidR="006D7F04" w:rsidRDefault="006D7F04" w:rsidP="006D7F0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1BAAD9" wp14:editId="0D7606E6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1152525"/>
                <wp:effectExtent l="0" t="0" r="38100" b="15875"/>
                <wp:wrapNone/>
                <wp:docPr id="1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A30B1" id="Rechthoek 15" o:spid="_x0000_s1026" style="position:absolute;margin-left:0;margin-top:4.2pt;width:459pt;height:9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" filled="f" strokecolor="black [3200]" strokeweight="2pt"/>
            </w:pict>
          </mc:Fallback>
        </mc:AlternateContent>
      </w:r>
    </w:p>
    <w:p w14:paraId="75E42054" w14:textId="77777777" w:rsidR="006D7F04" w:rsidRDefault="006D7F04" w:rsidP="006D7F04">
      <w:pPr>
        <w:rPr>
          <w:noProof/>
        </w:rPr>
      </w:pPr>
    </w:p>
    <w:p w14:paraId="2ED0F274" w14:textId="6C932527" w:rsidR="006D7F04" w:rsidRDefault="006D7F04" w:rsidP="006D7F0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BEBFBDB" wp14:editId="2B3ADB74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8" name="Picture 8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22190" w14:textId="77777777" w:rsidR="006D7F04" w:rsidRDefault="006D7F04" w:rsidP="006D7F04">
      <w:pPr>
        <w:rPr>
          <w:sz w:val="32"/>
          <w:szCs w:val="32"/>
        </w:rPr>
      </w:pPr>
    </w:p>
    <w:p w14:paraId="03FE477D" w14:textId="77777777" w:rsidR="006D7F04" w:rsidRDefault="006D7F04" w:rsidP="006D7F04">
      <w:pPr>
        <w:rPr>
          <w:sz w:val="32"/>
          <w:szCs w:val="32"/>
        </w:rPr>
      </w:pPr>
    </w:p>
    <w:p w14:paraId="4D094666" w14:textId="77777777" w:rsidR="006D7F04" w:rsidRDefault="006D7F04" w:rsidP="006D7F04">
      <w:pPr>
        <w:rPr>
          <w:sz w:val="32"/>
          <w:szCs w:val="32"/>
        </w:rPr>
      </w:pPr>
    </w:p>
    <w:p w14:paraId="77DE9589" w14:textId="427FCB14" w:rsidR="006D7F04" w:rsidRDefault="006D7F04" w:rsidP="006D7F04">
      <w:pPr>
        <w:rPr>
          <w:sz w:val="32"/>
          <w:szCs w:val="32"/>
          <w:u w:val="single"/>
        </w:rPr>
      </w:pPr>
    </w:p>
    <w:p w14:paraId="3B9E99C1" w14:textId="4B7B966D" w:rsidR="006D7F04" w:rsidRDefault="006D7F04" w:rsidP="006D7F0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 Maak een programma, elk dier moet bewegen!</w:t>
      </w:r>
    </w:p>
    <w:p w14:paraId="7D0659F0" w14:textId="77777777" w:rsidR="006D7F04" w:rsidRDefault="006D7F04" w:rsidP="006D7F04">
      <w:pPr>
        <w:rPr>
          <w:sz w:val="32"/>
          <w:szCs w:val="32"/>
          <w:u w:val="single"/>
        </w:rPr>
      </w:pPr>
      <w:bookmarkStart w:id="0" w:name="_GoBack"/>
      <w:bookmarkEnd w:id="0"/>
    </w:p>
    <w:p w14:paraId="3970E306" w14:textId="2578822F" w:rsidR="0077758E" w:rsidRPr="00D737EA" w:rsidRDefault="006D7F04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77758E" w:rsidRPr="00D737EA">
        <w:rPr>
          <w:sz w:val="32"/>
          <w:szCs w:val="32"/>
          <w:u w:val="single"/>
        </w:rPr>
        <w:t xml:space="preserve">. </w:t>
      </w:r>
      <w:r w:rsidR="00FB1CBA">
        <w:rPr>
          <w:sz w:val="32"/>
          <w:szCs w:val="32"/>
          <w:u w:val="single"/>
        </w:rPr>
        <w:t>Gebruik deze drie blokken</w:t>
      </w:r>
      <w:r w:rsidR="00033E41">
        <w:rPr>
          <w:sz w:val="32"/>
          <w:szCs w:val="32"/>
          <w:u w:val="single"/>
        </w:rPr>
        <w:t>:</w:t>
      </w:r>
    </w:p>
    <w:p w14:paraId="3AC2221D" w14:textId="2553A047" w:rsidR="00D737EA" w:rsidRDefault="00D737EA" w:rsidP="0077758E">
      <w:pPr>
        <w:rPr>
          <w:sz w:val="32"/>
          <w:szCs w:val="32"/>
        </w:rPr>
      </w:pPr>
    </w:p>
    <w:p w14:paraId="44A39092" w14:textId="445420C7" w:rsidR="0077758E" w:rsidRDefault="00033E41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BA6B733" wp14:editId="3C227142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695A" id="Rechthoek 15" o:spid="_x0000_s1026" style="position:absolute;margin-left:0;margin-top:4.2pt;width:459pt;height:90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" filled="f" strokecolor="black [3200]" strokeweight="2pt"/>
            </w:pict>
          </mc:Fallback>
        </mc:AlternateContent>
      </w:r>
    </w:p>
    <w:p w14:paraId="51EE094E" w14:textId="4BE8189D" w:rsidR="0077758E" w:rsidRDefault="006D7F04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0F822856" wp14:editId="36F28518">
            <wp:simplePos x="0" y="0"/>
            <wp:positionH relativeFrom="column">
              <wp:posOffset>681355</wp:posOffset>
            </wp:positionH>
            <wp:positionV relativeFrom="paragraph">
              <wp:posOffset>152400</wp:posOffset>
            </wp:positionV>
            <wp:extent cx="669587" cy="514489"/>
            <wp:effectExtent l="0" t="0" r="0" b="0"/>
            <wp:wrapNone/>
            <wp:docPr id="96" name="Picture 96" descr="https://www.scratchjr.org/images/on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scratchjr.org/images/onflag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87" cy="5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CBA">
        <w:rPr>
          <w:noProof/>
        </w:rPr>
        <w:drawing>
          <wp:anchor distT="0" distB="0" distL="114300" distR="114300" simplePos="0" relativeHeight="251655680" behindDoc="0" locked="0" layoutInCell="1" allowOverlap="1" wp14:anchorId="76BD1D75" wp14:editId="43624337">
            <wp:simplePos x="0" y="0"/>
            <wp:positionH relativeFrom="column">
              <wp:posOffset>4062730</wp:posOffset>
            </wp:positionH>
            <wp:positionV relativeFrom="paragraph">
              <wp:posOffset>20320</wp:posOffset>
            </wp:positionV>
            <wp:extent cx="885825" cy="681355"/>
            <wp:effectExtent l="0" t="0" r="0" b="4445"/>
            <wp:wrapNone/>
            <wp:docPr id="4" name="Picture 4" descr="https://www.scratchjr.org/images/onb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onbu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BA">
        <w:rPr>
          <w:noProof/>
        </w:rPr>
        <w:drawing>
          <wp:anchor distT="0" distB="0" distL="114300" distR="114300" simplePos="0" relativeHeight="251652608" behindDoc="0" locked="0" layoutInCell="1" allowOverlap="1" wp14:anchorId="595FBAFA" wp14:editId="7F53FFCA">
            <wp:simplePos x="0" y="0"/>
            <wp:positionH relativeFrom="column">
              <wp:posOffset>2357755</wp:posOffset>
            </wp:positionH>
            <wp:positionV relativeFrom="paragraph">
              <wp:posOffset>106045</wp:posOffset>
            </wp:positionV>
            <wp:extent cx="754908" cy="581025"/>
            <wp:effectExtent l="0" t="0" r="7620" b="0"/>
            <wp:wrapNone/>
            <wp:docPr id="2" name="Picture 2" descr="https://www.scratchjr.org/images/on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atchjr.org/images/ont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08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04">
        <w:rPr>
          <w:noProof/>
        </w:rPr>
        <w:drawing>
          <wp:anchor distT="0" distB="0" distL="114300" distR="114300" simplePos="0" relativeHeight="251649536" behindDoc="0" locked="0" layoutInCell="1" allowOverlap="1" wp14:anchorId="7ED95C1C" wp14:editId="1810CFCA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69C1A20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FE97435" w:rsidR="003866E8" w:rsidRDefault="003866E8" w:rsidP="0077758E">
      <w:pPr>
        <w:rPr>
          <w:sz w:val="32"/>
          <w:szCs w:val="32"/>
        </w:rPr>
      </w:pPr>
    </w:p>
    <w:p w14:paraId="57F46F13" w14:textId="7C144654" w:rsidR="002437AD" w:rsidRDefault="002437AD" w:rsidP="0077758E">
      <w:pPr>
        <w:rPr>
          <w:sz w:val="32"/>
          <w:szCs w:val="32"/>
          <w:u w:val="single"/>
        </w:rPr>
      </w:pPr>
    </w:p>
    <w:p w14:paraId="3E2654FC" w14:textId="4FF23FBA" w:rsidR="00CC6152" w:rsidRPr="0002451B" w:rsidRDefault="00CC6152" w:rsidP="0077758E">
      <w:pPr>
        <w:rPr>
          <w:i/>
          <w:sz w:val="32"/>
          <w:szCs w:val="32"/>
        </w:rPr>
      </w:pPr>
    </w:p>
    <w:sectPr w:rsidR="00CC6152" w:rsidRPr="0002451B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2437AD"/>
    <w:rsid w:val="003866E8"/>
    <w:rsid w:val="0065574C"/>
    <w:rsid w:val="006A6AB8"/>
    <w:rsid w:val="006B02DF"/>
    <w:rsid w:val="006D7F04"/>
    <w:rsid w:val="0077758E"/>
    <w:rsid w:val="00834D1F"/>
    <w:rsid w:val="008836F8"/>
    <w:rsid w:val="00916704"/>
    <w:rsid w:val="0097733D"/>
    <w:rsid w:val="00CC6152"/>
    <w:rsid w:val="00CD3171"/>
    <w:rsid w:val="00D54E5A"/>
    <w:rsid w:val="00D737EA"/>
    <w:rsid w:val="00E8234B"/>
    <w:rsid w:val="00F27451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565E4FC8-354A-4D94-AE62-C0A74307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FD760371.dotm</Template>
  <TotalTime>86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18</cp:revision>
  <dcterms:created xsi:type="dcterms:W3CDTF">2016-12-08T14:23:00Z</dcterms:created>
  <dcterms:modified xsi:type="dcterms:W3CDTF">2016-12-15T14:53:00Z</dcterms:modified>
</cp:coreProperties>
</file>