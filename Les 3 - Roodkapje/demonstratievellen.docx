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1E9B9" w14:textId="0DFEF020" w:rsidR="00BA6826" w:rsidRDefault="008B38F3">
      <w:r>
        <w:rPr>
          <w:noProof/>
        </w:rPr>
        <w:drawing>
          <wp:anchor distT="0" distB="0" distL="114300" distR="114300" simplePos="0" relativeHeight="251658240" behindDoc="0" locked="0" layoutInCell="1" allowOverlap="1" wp14:anchorId="79854510" wp14:editId="084EAD15">
            <wp:simplePos x="0" y="0"/>
            <wp:positionH relativeFrom="column">
              <wp:posOffset>114300</wp:posOffset>
            </wp:positionH>
            <wp:positionV relativeFrom="paragraph">
              <wp:posOffset>1257300</wp:posOffset>
            </wp:positionV>
            <wp:extent cx="8893810" cy="2576195"/>
            <wp:effectExtent l="0" t="0" r="0" b="0"/>
            <wp:wrapNone/>
            <wp:docPr id="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48C64339" w14:textId="77777777" w:rsidR="009D2D20" w:rsidRDefault="009D2D20">
      <w:pPr>
        <w:rPr>
          <w:noProof/>
        </w:rPr>
      </w:pPr>
    </w:p>
    <w:p w14:paraId="21803BA5" w14:textId="5220A0D1" w:rsidR="00BA6826" w:rsidRDefault="008B38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ACC977" wp14:editId="089B8A98">
            <wp:simplePos x="0" y="0"/>
            <wp:positionH relativeFrom="column">
              <wp:posOffset>338455</wp:posOffset>
            </wp:positionH>
            <wp:positionV relativeFrom="paragraph">
              <wp:posOffset>1081405</wp:posOffset>
            </wp:positionV>
            <wp:extent cx="7886700" cy="3012440"/>
            <wp:effectExtent l="0" t="0" r="0" b="0"/>
            <wp:wrapNone/>
            <wp:docPr id="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5"/>
                    <a:stretch/>
                  </pic:blipFill>
                  <pic:spPr bwMode="auto">
                    <a:xfrm>
                      <a:off x="0" y="0"/>
                      <a:ext cx="78867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4F7CEFD3" w14:textId="57EB8A4A" w:rsidR="00BA6826" w:rsidRDefault="008B38F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75FCD3" wp14:editId="2CE858A8">
            <wp:simplePos x="0" y="0"/>
            <wp:positionH relativeFrom="column">
              <wp:posOffset>457200</wp:posOffset>
            </wp:positionH>
            <wp:positionV relativeFrom="paragraph">
              <wp:posOffset>685800</wp:posOffset>
            </wp:positionV>
            <wp:extent cx="8115300" cy="3630530"/>
            <wp:effectExtent l="0" t="0" r="0" b="1905"/>
            <wp:wrapNone/>
            <wp:docPr id="1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6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0709450D" w14:textId="556ACE1F" w:rsidR="00BA6826" w:rsidRDefault="00BA6826" w:rsidP="00BA6826">
      <w:pPr>
        <w:jc w:val="center"/>
      </w:pPr>
    </w:p>
    <w:p w14:paraId="09AABD92" w14:textId="526179CF" w:rsidR="00BA6826" w:rsidRDefault="00BA6826" w:rsidP="00BA6826">
      <w:pPr>
        <w:jc w:val="center"/>
      </w:pPr>
    </w:p>
    <w:p w14:paraId="76374634" w14:textId="77777777" w:rsidR="00BA6826" w:rsidRDefault="00BA6826" w:rsidP="00BA6826">
      <w:pPr>
        <w:jc w:val="center"/>
      </w:pPr>
    </w:p>
    <w:p w14:paraId="1B93B469" w14:textId="77777777" w:rsidR="0003593C" w:rsidRDefault="0003593C" w:rsidP="0003593C"/>
    <w:p w14:paraId="418D33A0" w14:textId="30E2370D" w:rsidR="00BA6826" w:rsidRDefault="008B38F3" w:rsidP="008B38F3">
      <w:r>
        <w:rPr>
          <w:noProof/>
        </w:rPr>
        <w:drawing>
          <wp:anchor distT="0" distB="0" distL="114300" distR="114300" simplePos="0" relativeHeight="251661312" behindDoc="0" locked="0" layoutInCell="1" allowOverlap="1" wp14:anchorId="0DE64C05" wp14:editId="59A1D730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8893810" cy="2521585"/>
            <wp:effectExtent l="0" t="0" r="0" b="0"/>
            <wp:wrapNone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6826" w:rsidSect="0012734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26"/>
    <w:rsid w:val="0003593C"/>
    <w:rsid w:val="00127345"/>
    <w:rsid w:val="00295D8F"/>
    <w:rsid w:val="003341B3"/>
    <w:rsid w:val="006A6AB8"/>
    <w:rsid w:val="008B38F3"/>
    <w:rsid w:val="009D2D20"/>
    <w:rsid w:val="00B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4B52E"/>
  <w14:defaultImageDpi w14:val="300"/>
  <w15:docId w15:val="{C6923916-B3F4-4178-B31F-A714AA04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9D4F139C.dotm</Template>
  <TotalTime>11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6</cp:revision>
  <dcterms:created xsi:type="dcterms:W3CDTF">2016-12-08T15:49:00Z</dcterms:created>
  <dcterms:modified xsi:type="dcterms:W3CDTF">2017-01-10T08:25:00Z</dcterms:modified>
</cp:coreProperties>
</file>