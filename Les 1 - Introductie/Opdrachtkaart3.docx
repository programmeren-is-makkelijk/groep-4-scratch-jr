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C8BF7" w14:textId="77777777" w:rsidR="00DF0C2C" w:rsidRPr="00D737EA" w:rsidRDefault="00DF0C2C" w:rsidP="00DF0C2C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Opdrachtkaart 3</w:t>
      </w:r>
    </w:p>
    <w:p w14:paraId="6D426363" w14:textId="77777777" w:rsidR="00DF0C2C" w:rsidRPr="00D737EA" w:rsidRDefault="00DF0C2C" w:rsidP="00DF0C2C">
      <w:pPr>
        <w:jc w:val="center"/>
        <w:rPr>
          <w:b/>
          <w:i/>
          <w:sz w:val="32"/>
          <w:szCs w:val="32"/>
        </w:rPr>
      </w:pPr>
    </w:p>
    <w:p w14:paraId="21447CC7" w14:textId="6B9898AD" w:rsidR="00DF0C2C" w:rsidRDefault="004025BB" w:rsidP="00DF0C2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</w:t>
      </w:r>
      <w:r w:rsidR="00DF0C2C">
        <w:rPr>
          <w:sz w:val="32"/>
          <w:szCs w:val="32"/>
          <w:u w:val="single"/>
        </w:rPr>
        <w:t xml:space="preserve">. Kies het </w:t>
      </w:r>
      <w:r w:rsidR="00DF0C2C">
        <w:rPr>
          <w:b/>
          <w:sz w:val="32"/>
          <w:szCs w:val="32"/>
          <w:u w:val="single"/>
        </w:rPr>
        <w:t>park</w:t>
      </w:r>
      <w:r w:rsidR="00DF0C2C">
        <w:rPr>
          <w:sz w:val="32"/>
          <w:szCs w:val="32"/>
          <w:u w:val="single"/>
        </w:rPr>
        <w:t xml:space="preserve"> </w:t>
      </w:r>
      <w:r w:rsidR="00DF0C2C" w:rsidRPr="00D737EA">
        <w:rPr>
          <w:sz w:val="32"/>
          <w:szCs w:val="32"/>
          <w:u w:val="single"/>
        </w:rPr>
        <w:t>als achtergrond:</w:t>
      </w:r>
    </w:p>
    <w:p w14:paraId="5B73985C" w14:textId="38F57332" w:rsidR="00DF0C2C" w:rsidRDefault="00B541DA" w:rsidP="00DF0C2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DEA0ABD" wp14:editId="59D78793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5829300" cy="1247140"/>
                <wp:effectExtent l="0" t="0" r="38100" b="2286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47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A29DD" id="Rechthoek 5" o:spid="_x0000_s1026" style="position:absolute;margin-left:0;margin-top:2.1pt;width:459pt;height:98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" filled="f" strokecolor="black [3200]" strokeweight="2pt"/>
            </w:pict>
          </mc:Fallback>
        </mc:AlternateContent>
      </w:r>
      <w:r w:rsidR="00DF0C2C">
        <w:rPr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6830EA7B" wp14:editId="3C78E74C">
            <wp:simplePos x="0" y="0"/>
            <wp:positionH relativeFrom="column">
              <wp:posOffset>2171700</wp:posOffset>
            </wp:positionH>
            <wp:positionV relativeFrom="paragraph">
              <wp:posOffset>120650</wp:posOffset>
            </wp:positionV>
            <wp:extent cx="1119505" cy="89852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C2C">
        <w:rPr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 wp14:anchorId="4E3D1EA6" wp14:editId="054E20BC">
            <wp:simplePos x="0" y="0"/>
            <wp:positionH relativeFrom="column">
              <wp:posOffset>4343400</wp:posOffset>
            </wp:positionH>
            <wp:positionV relativeFrom="paragraph">
              <wp:posOffset>130810</wp:posOffset>
            </wp:positionV>
            <wp:extent cx="914400" cy="859155"/>
            <wp:effectExtent l="0" t="0" r="0" b="4445"/>
            <wp:wrapNone/>
            <wp:docPr id="10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C2C">
        <w:rPr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040934A3" wp14:editId="214A82C6">
            <wp:simplePos x="0" y="0"/>
            <wp:positionH relativeFrom="column">
              <wp:posOffset>457200</wp:posOffset>
            </wp:positionH>
            <wp:positionV relativeFrom="paragraph">
              <wp:posOffset>205105</wp:posOffset>
            </wp:positionV>
            <wp:extent cx="915035" cy="804545"/>
            <wp:effectExtent l="0" t="0" r="0" b="8255"/>
            <wp:wrapNone/>
            <wp:docPr id="11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8F8DB" w14:textId="77777777" w:rsidR="00DF0C2C" w:rsidRDefault="00DF0C2C" w:rsidP="00DF0C2C">
      <w:pPr>
        <w:rPr>
          <w:sz w:val="32"/>
          <w:szCs w:val="32"/>
        </w:rPr>
      </w:pPr>
    </w:p>
    <w:p w14:paraId="795FD7ED" w14:textId="77777777" w:rsidR="00DF0C2C" w:rsidRDefault="00DF0C2C" w:rsidP="00DF0C2C">
      <w:pPr>
        <w:rPr>
          <w:sz w:val="32"/>
          <w:szCs w:val="32"/>
        </w:rPr>
      </w:pPr>
    </w:p>
    <w:p w14:paraId="6CEB8E5D" w14:textId="77777777" w:rsidR="00DF0C2C" w:rsidRDefault="00DF0C2C" w:rsidP="00DF0C2C">
      <w:pPr>
        <w:rPr>
          <w:sz w:val="32"/>
          <w:szCs w:val="32"/>
        </w:rPr>
      </w:pPr>
    </w:p>
    <w:p w14:paraId="23C17BF3" w14:textId="77777777" w:rsidR="00DF0C2C" w:rsidRDefault="00DF0C2C" w:rsidP="00DF0C2C">
      <w:pPr>
        <w:rPr>
          <w:sz w:val="32"/>
          <w:szCs w:val="32"/>
        </w:rPr>
      </w:pPr>
    </w:p>
    <w:p w14:paraId="50BCDDFC" w14:textId="77777777" w:rsidR="00DF0C2C" w:rsidRDefault="00DF0C2C" w:rsidP="00DF0C2C">
      <w:pPr>
        <w:rPr>
          <w:sz w:val="32"/>
          <w:szCs w:val="32"/>
        </w:rPr>
      </w:pPr>
    </w:p>
    <w:p w14:paraId="789CFC09" w14:textId="3BB01D03" w:rsidR="00DF0C2C" w:rsidRPr="00D737EA" w:rsidRDefault="004025BB" w:rsidP="00DF0C2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</w:t>
      </w:r>
      <w:r w:rsidR="00DF0C2C">
        <w:rPr>
          <w:sz w:val="32"/>
          <w:szCs w:val="32"/>
          <w:u w:val="single"/>
        </w:rPr>
        <w:t xml:space="preserve">. Voeg een </w:t>
      </w:r>
      <w:r w:rsidR="00DF0C2C" w:rsidRPr="002B6EE4">
        <w:rPr>
          <w:b/>
          <w:sz w:val="32"/>
          <w:szCs w:val="32"/>
          <w:u w:val="single"/>
        </w:rPr>
        <w:t>zon</w:t>
      </w:r>
      <w:r w:rsidR="00DF0C2C">
        <w:rPr>
          <w:sz w:val="32"/>
          <w:szCs w:val="32"/>
          <w:u w:val="single"/>
        </w:rPr>
        <w:t xml:space="preserve"> toe</w:t>
      </w:r>
      <w:r w:rsidR="00DF0C2C" w:rsidRPr="00D737EA">
        <w:rPr>
          <w:sz w:val="32"/>
          <w:szCs w:val="32"/>
          <w:u w:val="single"/>
        </w:rPr>
        <w:t>:</w:t>
      </w:r>
    </w:p>
    <w:p w14:paraId="397DF043" w14:textId="77777777" w:rsidR="00DF0C2C" w:rsidRDefault="00DF0C2C" w:rsidP="00DF0C2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1B53CA" wp14:editId="42879B6E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5829300" cy="1247140"/>
                <wp:effectExtent l="0" t="0" r="38100" b="2286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47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B7BD0" id="Rechthoek 6" o:spid="_x0000_s1026" style="position:absolute;margin-left:0;margin-top:13.2pt;width:459pt;height:98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" filled="f" strokecolor="black [3200]" strokeweight="2pt"/>
            </w:pict>
          </mc:Fallback>
        </mc:AlternateContent>
      </w:r>
    </w:p>
    <w:p w14:paraId="2F771215" w14:textId="77777777" w:rsidR="00DF0C2C" w:rsidRDefault="00DF0C2C" w:rsidP="00DF0C2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058510D9" wp14:editId="676298F6">
            <wp:simplePos x="0" y="0"/>
            <wp:positionH relativeFrom="column">
              <wp:posOffset>4343400</wp:posOffset>
            </wp:positionH>
            <wp:positionV relativeFrom="paragraph">
              <wp:posOffset>99060</wp:posOffset>
            </wp:positionV>
            <wp:extent cx="914400" cy="859155"/>
            <wp:effectExtent l="0" t="0" r="0" b="4445"/>
            <wp:wrapNone/>
            <wp:docPr id="15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35307893" wp14:editId="4C92F294">
            <wp:simplePos x="0" y="0"/>
            <wp:positionH relativeFrom="column">
              <wp:posOffset>2242820</wp:posOffset>
            </wp:positionH>
            <wp:positionV relativeFrom="paragraph">
              <wp:posOffset>43815</wp:posOffset>
            </wp:positionV>
            <wp:extent cx="1071880" cy="1040765"/>
            <wp:effectExtent l="0" t="0" r="0" b="635"/>
            <wp:wrapNone/>
            <wp:docPr id="9" name="Afbeelding 9" descr="Salvador_crop:Users:Salvador:Desktop:Screen Shot 2016-12-08 at 16.07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lvador_crop:Users:Salvador:Desktop:Screen Shot 2016-12-08 at 16.07.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D7E02" w14:textId="77777777" w:rsidR="00DF0C2C" w:rsidRDefault="00DF0C2C" w:rsidP="00DF0C2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776" behindDoc="0" locked="0" layoutInCell="1" allowOverlap="1" wp14:anchorId="3915C274" wp14:editId="3C70F01B">
            <wp:simplePos x="0" y="0"/>
            <wp:positionH relativeFrom="column">
              <wp:posOffset>307340</wp:posOffset>
            </wp:positionH>
            <wp:positionV relativeFrom="paragraph">
              <wp:posOffset>34290</wp:posOffset>
            </wp:positionV>
            <wp:extent cx="1292860" cy="551815"/>
            <wp:effectExtent l="0" t="0" r="2540" b="6985"/>
            <wp:wrapNone/>
            <wp:docPr id="13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7C60D" w14:textId="77777777" w:rsidR="00DF0C2C" w:rsidRDefault="00DF0C2C" w:rsidP="00DF0C2C">
      <w:pPr>
        <w:rPr>
          <w:sz w:val="32"/>
          <w:szCs w:val="32"/>
        </w:rPr>
      </w:pPr>
    </w:p>
    <w:p w14:paraId="38D5CAD2" w14:textId="77777777" w:rsidR="00DF0C2C" w:rsidRDefault="00DF0C2C" w:rsidP="00DF0C2C">
      <w:pPr>
        <w:rPr>
          <w:sz w:val="32"/>
          <w:szCs w:val="32"/>
        </w:rPr>
      </w:pPr>
    </w:p>
    <w:p w14:paraId="7CD2BBEB" w14:textId="77777777" w:rsidR="00DF0C2C" w:rsidRDefault="00DF0C2C" w:rsidP="00DF0C2C">
      <w:pPr>
        <w:rPr>
          <w:sz w:val="32"/>
          <w:szCs w:val="32"/>
        </w:rPr>
      </w:pPr>
    </w:p>
    <w:p w14:paraId="3C7A5C90" w14:textId="77777777" w:rsidR="005D3000" w:rsidRDefault="005D3000" w:rsidP="00DF0C2C">
      <w:pPr>
        <w:rPr>
          <w:sz w:val="32"/>
          <w:szCs w:val="32"/>
        </w:rPr>
      </w:pPr>
    </w:p>
    <w:p w14:paraId="6BE717C9" w14:textId="5FA757C1" w:rsidR="00B541DA" w:rsidRPr="00B541DA" w:rsidRDefault="004025BB" w:rsidP="00DF0C2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</w:t>
      </w:r>
      <w:r w:rsidR="00B541DA" w:rsidRPr="00B541DA">
        <w:rPr>
          <w:sz w:val="32"/>
          <w:szCs w:val="32"/>
          <w:u w:val="single"/>
        </w:rPr>
        <w:t>. Verplaats de zon naar links boven</w:t>
      </w:r>
      <w:r w:rsidR="00764415">
        <w:rPr>
          <w:sz w:val="32"/>
          <w:szCs w:val="32"/>
          <w:u w:val="single"/>
        </w:rPr>
        <w:t xml:space="preserve"> door hem te slepen</w:t>
      </w:r>
    </w:p>
    <w:p w14:paraId="59F45A6C" w14:textId="77777777" w:rsidR="00B541DA" w:rsidRDefault="00B541DA" w:rsidP="00DF0C2C">
      <w:pPr>
        <w:rPr>
          <w:sz w:val="32"/>
          <w:szCs w:val="32"/>
        </w:rPr>
      </w:pPr>
    </w:p>
    <w:p w14:paraId="64AFCBAD" w14:textId="3F0A981C" w:rsidR="00B541DA" w:rsidRPr="00B541DA" w:rsidRDefault="00B541DA" w:rsidP="00DF0C2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9FC154" wp14:editId="53B81B91">
            <wp:extent cx="2010269" cy="1517874"/>
            <wp:effectExtent l="0" t="0" r="0" b="6350"/>
            <wp:docPr id="21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804" cy="15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DD13" w14:textId="2363A415" w:rsidR="007A03D9" w:rsidRPr="007A03D9" w:rsidRDefault="00B541DA" w:rsidP="00DF0C2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</w:t>
      </w:r>
      <w:r w:rsidR="007A03D9" w:rsidRPr="007A03D9">
        <w:rPr>
          <w:sz w:val="32"/>
          <w:szCs w:val="32"/>
          <w:u w:val="single"/>
        </w:rPr>
        <w:t>. Laat de zon onder gaan als je er op klikt:</w:t>
      </w:r>
    </w:p>
    <w:p w14:paraId="0956F6CD" w14:textId="217713DD" w:rsidR="007A03D9" w:rsidRDefault="00B82BA5" w:rsidP="00DF0C2C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461FF289" wp14:editId="0D1A2C6E">
            <wp:simplePos x="0" y="0"/>
            <wp:positionH relativeFrom="column">
              <wp:posOffset>3672205</wp:posOffset>
            </wp:positionH>
            <wp:positionV relativeFrom="paragraph">
              <wp:posOffset>181610</wp:posOffset>
            </wp:positionV>
            <wp:extent cx="1076325" cy="956733"/>
            <wp:effectExtent l="0" t="0" r="0" b="0"/>
            <wp:wrapNone/>
            <wp:docPr id="4" name="Picture 4" descr="https://www.scratchjr.org/images/h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cratchjr.org/images/hi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197" cy="95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45DA351E" wp14:editId="402726F1">
            <wp:simplePos x="0" y="0"/>
            <wp:positionH relativeFrom="column">
              <wp:posOffset>2848483</wp:posOffset>
            </wp:positionH>
            <wp:positionV relativeFrom="paragraph">
              <wp:posOffset>178435</wp:posOffset>
            </wp:positionV>
            <wp:extent cx="1038225" cy="1130218"/>
            <wp:effectExtent l="0" t="0" r="0" b="0"/>
            <wp:wrapNone/>
            <wp:docPr id="3" name="Picture 3" descr="https://www.scratchjr.org/images/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cratchjr.org/images/righ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3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7488" behindDoc="0" locked="0" layoutInCell="1" allowOverlap="1" wp14:anchorId="069857E6" wp14:editId="390DC11F">
            <wp:simplePos x="0" y="0"/>
            <wp:positionH relativeFrom="column">
              <wp:posOffset>1862455</wp:posOffset>
            </wp:positionH>
            <wp:positionV relativeFrom="paragraph">
              <wp:posOffset>193675</wp:posOffset>
            </wp:positionV>
            <wp:extent cx="1200150" cy="923711"/>
            <wp:effectExtent l="0" t="0" r="0" b="0"/>
            <wp:wrapNone/>
            <wp:docPr id="7" name="Picture 7" descr="https://www.scratchjr.org/images/on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cratchjr.org/images/ont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2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4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34B7B02" wp14:editId="5FB6865F">
                <wp:simplePos x="0" y="0"/>
                <wp:positionH relativeFrom="column">
                  <wp:posOffset>1600200</wp:posOffset>
                </wp:positionH>
                <wp:positionV relativeFrom="paragraph">
                  <wp:posOffset>157480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6240" y="0"/>
                    <wp:lineTo x="0" y="3600"/>
                    <wp:lineTo x="0" y="15000"/>
                    <wp:lineTo x="2400" y="19200"/>
                    <wp:lineTo x="5760" y="21600"/>
                    <wp:lineTo x="6240" y="21600"/>
                    <wp:lineTo x="15360" y="21600"/>
                    <wp:lineTo x="15840" y="21600"/>
                    <wp:lineTo x="19200" y="19200"/>
                    <wp:lineTo x="21600" y="15000"/>
                    <wp:lineTo x="21600" y="3600"/>
                    <wp:lineTo x="15360" y="0"/>
                    <wp:lineTo x="6240" y="0"/>
                  </wp:wrapPolygon>
                </wp:wrapThrough>
                <wp:docPr id="2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F9B9D" id="Ovaal 2" o:spid="_x0000_s1026" style="position:absolute;margin-left:126pt;margin-top:12.4pt;width:90pt;height:1in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" filled="f" strokecolor="#c0504d [3205]" strokeweight="2pt">
                <w10:wrap type="through"/>
              </v:oval>
            </w:pict>
          </mc:Fallback>
        </mc:AlternateContent>
      </w:r>
      <w:r w:rsidR="007A03D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0C3C0EE" wp14:editId="784DC89E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5829300" cy="1247140"/>
                <wp:effectExtent l="0" t="0" r="38100" b="22860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47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C31BF" id="Rechthoek 19" o:spid="_x0000_s1026" style="position:absolute;margin-left:0;margin-top:7.15pt;width:459pt;height:98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" filled="f" strokecolor="black [3200]" strokeweight="2pt"/>
            </w:pict>
          </mc:Fallback>
        </mc:AlternateContent>
      </w:r>
    </w:p>
    <w:p w14:paraId="6846C23B" w14:textId="3C55FB33" w:rsidR="007A03D9" w:rsidRDefault="007A03D9" w:rsidP="00DF0C2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1584" behindDoc="0" locked="0" layoutInCell="1" allowOverlap="1" wp14:anchorId="620542B9" wp14:editId="5B165AFF">
            <wp:simplePos x="0" y="0"/>
            <wp:positionH relativeFrom="column">
              <wp:posOffset>342900</wp:posOffset>
            </wp:positionH>
            <wp:positionV relativeFrom="paragraph">
              <wp:posOffset>31750</wp:posOffset>
            </wp:positionV>
            <wp:extent cx="914400" cy="849630"/>
            <wp:effectExtent l="0" t="0" r="0" b="0"/>
            <wp:wrapNone/>
            <wp:docPr id="18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62E44" w14:textId="61051F78" w:rsidR="007A03D9" w:rsidRDefault="007A03D9" w:rsidP="00DF0C2C">
      <w:pPr>
        <w:rPr>
          <w:sz w:val="32"/>
          <w:szCs w:val="32"/>
        </w:rPr>
      </w:pPr>
    </w:p>
    <w:p w14:paraId="0579E8EF" w14:textId="51E2A32E" w:rsidR="007A03D9" w:rsidRDefault="007A03D9" w:rsidP="00DF0C2C">
      <w:pPr>
        <w:rPr>
          <w:sz w:val="32"/>
          <w:szCs w:val="32"/>
        </w:rPr>
      </w:pPr>
    </w:p>
    <w:p w14:paraId="30E9C09D" w14:textId="7E9AF698" w:rsidR="007A03D9" w:rsidRDefault="00C60271" w:rsidP="00DF0C2C">
      <w:pPr>
        <w:rPr>
          <w:sz w:val="32"/>
          <w:szCs w:val="32"/>
        </w:rPr>
      </w:pPr>
      <w:r w:rsidRPr="00B82B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26645C4B" wp14:editId="03ADBD62">
                <wp:simplePos x="0" y="0"/>
                <wp:positionH relativeFrom="column">
                  <wp:posOffset>3138805</wp:posOffset>
                </wp:positionH>
                <wp:positionV relativeFrom="paragraph">
                  <wp:posOffset>38100</wp:posOffset>
                </wp:positionV>
                <wp:extent cx="333375" cy="2667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9C7F2" w14:textId="655DD79F" w:rsidR="00B82BA5" w:rsidRPr="00C60271" w:rsidRDefault="00B82BA5" w:rsidP="00B82BA5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C60271"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45C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15pt;margin-top:3pt;width:26.25pt;height:21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" stroked="f">
                <v:textbox>
                  <w:txbxContent>
                    <w:p w14:paraId="1709C7F2" w14:textId="655DD79F" w:rsidR="00B82BA5" w:rsidRPr="00C60271" w:rsidRDefault="00B82BA5" w:rsidP="00B82BA5">
                      <w:pPr>
                        <w:shd w:val="clear" w:color="auto" w:fill="FFFFFF" w:themeFill="background1"/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C60271"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8F0BD3" w14:textId="77777777" w:rsidR="007A03D9" w:rsidRDefault="007A03D9" w:rsidP="00DF0C2C">
      <w:pPr>
        <w:rPr>
          <w:sz w:val="32"/>
          <w:szCs w:val="32"/>
        </w:rPr>
      </w:pPr>
    </w:p>
    <w:p w14:paraId="14C54764" w14:textId="77777777" w:rsidR="007A03D9" w:rsidRPr="007A03D9" w:rsidRDefault="007A03D9" w:rsidP="00DF0C2C">
      <w:pPr>
        <w:rPr>
          <w:i/>
          <w:sz w:val="32"/>
          <w:szCs w:val="32"/>
        </w:rPr>
      </w:pPr>
      <w:r w:rsidRPr="007A03D9">
        <w:rPr>
          <w:i/>
          <w:sz w:val="32"/>
          <w:szCs w:val="32"/>
        </w:rPr>
        <w:t>TIP! Je moet nu op de zon klikken om het programma te starten!</w:t>
      </w:r>
    </w:p>
    <w:p w14:paraId="6F508178" w14:textId="77777777" w:rsidR="00DF0C2C" w:rsidRDefault="00DF0C2C" w:rsidP="00DF0C2C">
      <w:pPr>
        <w:rPr>
          <w:sz w:val="32"/>
          <w:szCs w:val="32"/>
        </w:rPr>
      </w:pPr>
    </w:p>
    <w:p w14:paraId="2F659C7B" w14:textId="7E1B24E9" w:rsidR="006A6AB8" w:rsidRPr="00B541DA" w:rsidRDefault="00AC1DA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5</w:t>
      </w:r>
      <w:bookmarkStart w:id="0" w:name="_GoBack"/>
      <w:bookmarkEnd w:id="0"/>
      <w:r w:rsidR="00DF0C2C" w:rsidRPr="00D737EA">
        <w:rPr>
          <w:sz w:val="32"/>
          <w:szCs w:val="32"/>
          <w:u w:val="single"/>
        </w:rPr>
        <w:t xml:space="preserve">. </w:t>
      </w:r>
      <w:r w:rsidR="00DF0C2C">
        <w:rPr>
          <w:sz w:val="32"/>
          <w:szCs w:val="32"/>
          <w:u w:val="single"/>
        </w:rPr>
        <w:t xml:space="preserve">Kan je </w:t>
      </w:r>
      <w:r w:rsidR="007A03D9">
        <w:rPr>
          <w:sz w:val="32"/>
          <w:szCs w:val="32"/>
          <w:u w:val="single"/>
        </w:rPr>
        <w:t xml:space="preserve">de </w:t>
      </w:r>
      <w:r w:rsidR="00EF341B">
        <w:rPr>
          <w:sz w:val="32"/>
          <w:szCs w:val="32"/>
          <w:u w:val="single"/>
        </w:rPr>
        <w:t>k</w:t>
      </w:r>
      <w:r w:rsidR="00BD41B3">
        <w:rPr>
          <w:sz w:val="32"/>
          <w:szCs w:val="32"/>
          <w:u w:val="single"/>
        </w:rPr>
        <w:t>at</w:t>
      </w:r>
      <w:r w:rsidR="00764415">
        <w:rPr>
          <w:sz w:val="32"/>
          <w:szCs w:val="32"/>
          <w:u w:val="single"/>
        </w:rPr>
        <w:t xml:space="preserve"> nu</w:t>
      </w:r>
      <w:r w:rsidR="00BD41B3">
        <w:rPr>
          <w:sz w:val="32"/>
          <w:szCs w:val="32"/>
          <w:u w:val="single"/>
        </w:rPr>
        <w:t xml:space="preserve"> laten </w:t>
      </w:r>
      <w:r w:rsidR="00764415">
        <w:rPr>
          <w:sz w:val="32"/>
          <w:szCs w:val="32"/>
          <w:u w:val="single"/>
        </w:rPr>
        <w:t>dansen</w:t>
      </w:r>
      <w:r w:rsidR="00BD41B3">
        <w:rPr>
          <w:sz w:val="32"/>
          <w:szCs w:val="32"/>
          <w:u w:val="single"/>
        </w:rPr>
        <w:t xml:space="preserve"> als je hem aankl</w:t>
      </w:r>
      <w:r w:rsidR="00EF341B">
        <w:rPr>
          <w:sz w:val="32"/>
          <w:szCs w:val="32"/>
          <w:u w:val="single"/>
        </w:rPr>
        <w:t>ikt?</w:t>
      </w:r>
      <w:r w:rsidR="007A03D9">
        <w:rPr>
          <w:sz w:val="32"/>
          <w:szCs w:val="32"/>
          <w:u w:val="single"/>
        </w:rPr>
        <w:t>?</w:t>
      </w:r>
    </w:p>
    <w:sectPr w:rsidR="006A6AB8" w:rsidRPr="00B541DA" w:rsidSect="00DF0C2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2C"/>
    <w:rsid w:val="001547C9"/>
    <w:rsid w:val="002B6EE4"/>
    <w:rsid w:val="00306EB6"/>
    <w:rsid w:val="004025BB"/>
    <w:rsid w:val="005D3000"/>
    <w:rsid w:val="006A6AB8"/>
    <w:rsid w:val="00764415"/>
    <w:rsid w:val="007A03D9"/>
    <w:rsid w:val="00A71406"/>
    <w:rsid w:val="00AC1DA2"/>
    <w:rsid w:val="00B541DA"/>
    <w:rsid w:val="00B82BA5"/>
    <w:rsid w:val="00BD41B3"/>
    <w:rsid w:val="00C60271"/>
    <w:rsid w:val="00DF0C2C"/>
    <w:rsid w:val="00E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D681F7"/>
  <w14:defaultImageDpi w14:val="300"/>
  <w15:docId w15:val="{59295154-0547-4939-A8BF-9A9F4343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C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C2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51A0D4C0.dotm</Template>
  <TotalTime>19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Faber HH, Hylke</cp:lastModifiedBy>
  <cp:revision>14</cp:revision>
  <dcterms:created xsi:type="dcterms:W3CDTF">2016-12-08T14:55:00Z</dcterms:created>
  <dcterms:modified xsi:type="dcterms:W3CDTF">2017-03-13T14:16:00Z</dcterms:modified>
</cp:coreProperties>
</file>