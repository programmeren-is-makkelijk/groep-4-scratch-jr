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CCC" w14:textId="4B53825A" w:rsidR="006A6AB8" w:rsidRPr="00D737EA" w:rsidRDefault="00762A3D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Scene </w:t>
      </w:r>
      <w:r w:rsidR="00484168">
        <w:rPr>
          <w:b/>
          <w:i/>
          <w:sz w:val="40"/>
          <w:szCs w:val="40"/>
        </w:rPr>
        <w:t>4</w:t>
      </w:r>
      <w:r w:rsidR="00DD7676">
        <w:rPr>
          <w:b/>
          <w:i/>
          <w:sz w:val="40"/>
          <w:szCs w:val="40"/>
        </w:rPr>
        <w:t xml:space="preserve"> Roodkapje</w:t>
      </w:r>
    </w:p>
    <w:p w14:paraId="501C07E4" w14:textId="65F18FF2" w:rsidR="006B7552" w:rsidRDefault="006B7552" w:rsidP="0077758E">
      <w:pPr>
        <w:jc w:val="center"/>
        <w:rPr>
          <w:b/>
          <w:i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17566" w:rsidRPr="00FB49D3" w14:paraId="2D79D7D5" w14:textId="77777777" w:rsidTr="00F17566">
        <w:trPr>
          <w:trHeight w:val="1701"/>
        </w:trPr>
        <w:tc>
          <w:tcPr>
            <w:tcW w:w="4603" w:type="dxa"/>
            <w:vAlign w:val="center"/>
          </w:tcPr>
          <w:p w14:paraId="512ACAEC" w14:textId="77777777" w:rsidR="00F17566" w:rsidRPr="00FB49D3" w:rsidRDefault="00F17566" w:rsidP="00F17566">
            <w:pPr>
              <w:rPr>
                <w:sz w:val="32"/>
                <w:szCs w:val="32"/>
              </w:rPr>
            </w:pPr>
            <w:r w:rsidRPr="00FB49D3">
              <w:rPr>
                <w:sz w:val="32"/>
                <w:szCs w:val="32"/>
              </w:rPr>
              <w:t>1. Maak een nieuwe scene, haal de poes weg.</w:t>
            </w:r>
          </w:p>
        </w:tc>
        <w:tc>
          <w:tcPr>
            <w:tcW w:w="4603" w:type="dxa"/>
          </w:tcPr>
          <w:p w14:paraId="71B7A675" w14:textId="77777777" w:rsidR="00F17566" w:rsidRPr="00FB49D3" w:rsidRDefault="00F17566" w:rsidP="00F17566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33969C9" wp14:editId="37C63E5F">
                  <wp:extent cx="1826895" cy="1447804"/>
                  <wp:effectExtent l="0" t="0" r="1905" b="0"/>
                  <wp:docPr id="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979" cy="1447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9CDA3" w14:textId="77777777" w:rsidR="00F17566" w:rsidRDefault="00F17566" w:rsidP="00F17566">
      <w:pPr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17566" w:rsidRPr="00FB49D3" w14:paraId="5954AA68" w14:textId="77777777" w:rsidTr="00F17566">
        <w:trPr>
          <w:trHeight w:val="1701"/>
        </w:trPr>
        <w:tc>
          <w:tcPr>
            <w:tcW w:w="4603" w:type="dxa"/>
            <w:vAlign w:val="center"/>
          </w:tcPr>
          <w:p w14:paraId="2E32B617" w14:textId="4D74189D" w:rsidR="00F17566" w:rsidRPr="00FB49D3" w:rsidRDefault="00F17566" w:rsidP="00FD58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FB49D3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 xml:space="preserve">Kies </w:t>
            </w:r>
            <w:r w:rsidR="00FD5895">
              <w:rPr>
                <w:sz w:val="32"/>
                <w:szCs w:val="32"/>
              </w:rPr>
              <w:t>deze</w:t>
            </w:r>
            <w:r>
              <w:rPr>
                <w:sz w:val="32"/>
                <w:szCs w:val="32"/>
              </w:rPr>
              <w:t xml:space="preserve"> achtergrond</w:t>
            </w:r>
            <w:r w:rsidR="0089615D">
              <w:rPr>
                <w:sz w:val="32"/>
                <w:szCs w:val="32"/>
              </w:rPr>
              <w:t>:</w:t>
            </w:r>
            <w:bookmarkStart w:id="0" w:name="_GoBack"/>
            <w:bookmarkEnd w:id="0"/>
          </w:p>
        </w:tc>
        <w:tc>
          <w:tcPr>
            <w:tcW w:w="4603" w:type="dxa"/>
            <w:vAlign w:val="center"/>
          </w:tcPr>
          <w:p w14:paraId="6A805BF5" w14:textId="7F8A3924" w:rsidR="00F17566" w:rsidRPr="00FB49D3" w:rsidRDefault="00F17566" w:rsidP="00F17566">
            <w:pPr>
              <w:jc w:val="center"/>
              <w:rPr>
                <w:sz w:val="32"/>
                <w:szCs w:val="32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2A905" wp14:editId="16C49F24">
                  <wp:extent cx="1661795" cy="1255715"/>
                  <wp:effectExtent l="152400" t="152400" r="167005" b="192405"/>
                  <wp:docPr id="2" name="Picture 2" descr="cid:46aad82e-0440-499e-806a-9f0003974cb4@eurprd01.prod.exchangelab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cid:46aad82e-0440-499e-806a-9f0003974cb4@eurprd01.prod.exchangelabs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5" t="6619" r="7180" b="6678"/>
                          <a:stretch/>
                        </pic:blipFill>
                        <pic:spPr bwMode="auto">
                          <a:xfrm>
                            <a:off x="0" y="0"/>
                            <a:ext cx="1661795" cy="12557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1F106" w14:textId="77777777" w:rsidR="00DA7C95" w:rsidRDefault="00DA7C95" w:rsidP="00DA7C95">
      <w:pPr>
        <w:rPr>
          <w:sz w:val="32"/>
          <w:szCs w:val="32"/>
          <w:u w:val="single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DA7C95" w14:paraId="3BA25FF5" w14:textId="77777777" w:rsidTr="00045FAA">
        <w:trPr>
          <w:trHeight w:val="805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84095" w14:textId="7162C97B" w:rsidR="00DA7C95" w:rsidRDefault="00DA7C95" w:rsidP="002609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Voeg </w:t>
            </w:r>
            <w:r>
              <w:rPr>
                <w:b/>
                <w:sz w:val="32"/>
                <w:szCs w:val="32"/>
              </w:rPr>
              <w:t>Roodkapje, de jager</w:t>
            </w:r>
            <w:r>
              <w:rPr>
                <w:sz w:val="32"/>
                <w:szCs w:val="32"/>
              </w:rPr>
              <w:t xml:space="preserve"> en </w:t>
            </w:r>
            <w:r>
              <w:rPr>
                <w:b/>
                <w:sz w:val="32"/>
                <w:szCs w:val="32"/>
              </w:rPr>
              <w:t>de wolf</w:t>
            </w:r>
            <w:r>
              <w:rPr>
                <w:sz w:val="32"/>
                <w:szCs w:val="32"/>
              </w:rPr>
              <w:t xml:space="preserve"> toe.</w:t>
            </w:r>
          </w:p>
        </w:tc>
      </w:tr>
    </w:tbl>
    <w:p w14:paraId="674265A3" w14:textId="0D5D0C84" w:rsidR="00292D98" w:rsidRDefault="00292D98" w:rsidP="003D304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17566" w:rsidRPr="00FB49D3" w14:paraId="1B0F1F20" w14:textId="77777777" w:rsidTr="00FD5895">
        <w:trPr>
          <w:trHeight w:val="1156"/>
        </w:trPr>
        <w:tc>
          <w:tcPr>
            <w:tcW w:w="4603" w:type="dxa"/>
            <w:vAlign w:val="center"/>
          </w:tcPr>
          <w:p w14:paraId="512D1AC1" w14:textId="7D251BC9" w:rsidR="00F17566" w:rsidRPr="00FB49D3" w:rsidRDefault="00F17566" w:rsidP="00F175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Pr="00FB49D3">
              <w:rPr>
                <w:sz w:val="32"/>
                <w:szCs w:val="32"/>
              </w:rPr>
              <w:t>.</w:t>
            </w:r>
            <w:r w:rsidR="00B26FB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Programmeer:</w:t>
            </w:r>
          </w:p>
        </w:tc>
        <w:tc>
          <w:tcPr>
            <w:tcW w:w="4603" w:type="dxa"/>
            <w:vAlign w:val="center"/>
          </w:tcPr>
          <w:p w14:paraId="4A6836E7" w14:textId="10E59B80" w:rsidR="00F17566" w:rsidRPr="00FB49D3" w:rsidRDefault="00F17566" w:rsidP="00F175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 wolf loopt naar de beek, drinkt en valt in het water.</w:t>
            </w:r>
          </w:p>
        </w:tc>
      </w:tr>
    </w:tbl>
    <w:p w14:paraId="2E29D4FC" w14:textId="77777777" w:rsidR="00F17566" w:rsidRDefault="00F17566" w:rsidP="00F1756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17566" w:rsidRPr="00FB49D3" w14:paraId="4F2F4934" w14:textId="77777777" w:rsidTr="00FD5895">
        <w:trPr>
          <w:trHeight w:val="1150"/>
        </w:trPr>
        <w:tc>
          <w:tcPr>
            <w:tcW w:w="4603" w:type="dxa"/>
            <w:vAlign w:val="center"/>
          </w:tcPr>
          <w:p w14:paraId="15DC9088" w14:textId="3D04B86B" w:rsidR="00F17566" w:rsidRPr="00FB49D3" w:rsidRDefault="00F17566" w:rsidP="00F175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 Programmeer:</w:t>
            </w:r>
          </w:p>
        </w:tc>
        <w:tc>
          <w:tcPr>
            <w:tcW w:w="4603" w:type="dxa"/>
            <w:vAlign w:val="center"/>
          </w:tcPr>
          <w:p w14:paraId="49A161BC" w14:textId="20B1582A" w:rsidR="00F17566" w:rsidRPr="00FB49D3" w:rsidRDefault="00F17566" w:rsidP="00F175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Roodkapje en de jager zijn blij en dansen</w:t>
            </w:r>
          </w:p>
        </w:tc>
      </w:tr>
    </w:tbl>
    <w:p w14:paraId="6C1ED585" w14:textId="77777777" w:rsidR="004B65ED" w:rsidRDefault="004B65ED" w:rsidP="003D304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17566" w:rsidRPr="00FB49D3" w14:paraId="519B0FC4" w14:textId="77777777" w:rsidTr="00FD5895">
        <w:trPr>
          <w:trHeight w:val="2151"/>
        </w:trPr>
        <w:tc>
          <w:tcPr>
            <w:tcW w:w="4603" w:type="dxa"/>
            <w:vAlign w:val="center"/>
          </w:tcPr>
          <w:p w14:paraId="7CA63430" w14:textId="3855FC8E" w:rsidR="00F17566" w:rsidRPr="00FB49D3" w:rsidRDefault="00F17566" w:rsidP="00F175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Verbind alle scenes met elkaar</w:t>
            </w:r>
            <w:r w:rsidR="00FD5895">
              <w:rPr>
                <w:sz w:val="32"/>
                <w:szCs w:val="32"/>
              </w:rPr>
              <w:t xml:space="preserve"> met dit blokje</w:t>
            </w:r>
            <w:r w:rsidR="00301864">
              <w:rPr>
                <w:sz w:val="32"/>
                <w:szCs w:val="32"/>
              </w:rPr>
              <w:t>:</w:t>
            </w:r>
          </w:p>
        </w:tc>
        <w:tc>
          <w:tcPr>
            <w:tcW w:w="4603" w:type="dxa"/>
            <w:vAlign w:val="center"/>
          </w:tcPr>
          <w:p w14:paraId="0F2D22C1" w14:textId="405ED583" w:rsidR="00F17566" w:rsidRPr="00FB49D3" w:rsidRDefault="00F17566" w:rsidP="00DD7676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7621FBC" wp14:editId="552C5BD0">
                  <wp:extent cx="1348105" cy="1038225"/>
                  <wp:effectExtent l="0" t="0" r="0" b="3175"/>
                  <wp:docPr id="5" name="Picture 5" descr="https://www.scratchjr.org/images/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cratchjr.org/images/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10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C1A29" w14:textId="68034617" w:rsidR="003D3044" w:rsidRDefault="003D3044" w:rsidP="00DD7676">
      <w:pPr>
        <w:rPr>
          <w:sz w:val="32"/>
          <w:szCs w:val="32"/>
          <w:u w:val="single"/>
        </w:rPr>
      </w:pPr>
    </w:p>
    <w:sectPr w:rsidR="003D3044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67EF0"/>
    <w:multiLevelType w:val="hybridMultilevel"/>
    <w:tmpl w:val="0B2C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75E3B"/>
    <w:multiLevelType w:val="hybridMultilevel"/>
    <w:tmpl w:val="950C6C14"/>
    <w:lvl w:ilvl="0" w:tplc="2DB83C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45FAA"/>
    <w:rsid w:val="00070D5A"/>
    <w:rsid w:val="0007792F"/>
    <w:rsid w:val="001419DD"/>
    <w:rsid w:val="00173EF9"/>
    <w:rsid w:val="001C76DC"/>
    <w:rsid w:val="002437AD"/>
    <w:rsid w:val="00292D98"/>
    <w:rsid w:val="002A05DA"/>
    <w:rsid w:val="00301864"/>
    <w:rsid w:val="00314D3E"/>
    <w:rsid w:val="003866E8"/>
    <w:rsid w:val="003B5437"/>
    <w:rsid w:val="003D3044"/>
    <w:rsid w:val="00484168"/>
    <w:rsid w:val="004B65ED"/>
    <w:rsid w:val="00534CF4"/>
    <w:rsid w:val="00605192"/>
    <w:rsid w:val="00647B06"/>
    <w:rsid w:val="006608DC"/>
    <w:rsid w:val="006A6AB8"/>
    <w:rsid w:val="006B02DF"/>
    <w:rsid w:val="006B7552"/>
    <w:rsid w:val="007628FB"/>
    <w:rsid w:val="00762A3D"/>
    <w:rsid w:val="0077758E"/>
    <w:rsid w:val="00834D1F"/>
    <w:rsid w:val="00864B84"/>
    <w:rsid w:val="0089615D"/>
    <w:rsid w:val="00916704"/>
    <w:rsid w:val="0097733D"/>
    <w:rsid w:val="00AC649A"/>
    <w:rsid w:val="00B26FBA"/>
    <w:rsid w:val="00B75225"/>
    <w:rsid w:val="00B807D4"/>
    <w:rsid w:val="00B840B6"/>
    <w:rsid w:val="00BD5F9B"/>
    <w:rsid w:val="00C97205"/>
    <w:rsid w:val="00CA1396"/>
    <w:rsid w:val="00CA5F11"/>
    <w:rsid w:val="00CC6152"/>
    <w:rsid w:val="00CD3171"/>
    <w:rsid w:val="00D54E5A"/>
    <w:rsid w:val="00D737EA"/>
    <w:rsid w:val="00DA7C95"/>
    <w:rsid w:val="00DD7676"/>
    <w:rsid w:val="00E11369"/>
    <w:rsid w:val="00E611C4"/>
    <w:rsid w:val="00E8234B"/>
    <w:rsid w:val="00F13A2A"/>
    <w:rsid w:val="00F17566"/>
    <w:rsid w:val="00F64FFA"/>
    <w:rsid w:val="00FD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BB2EB"/>
  <w14:defaultImageDpi w14:val="300"/>
  <w15:docId w15:val="{3249494E-5BC9-4E01-9149-223B268E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58E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6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46aad82e-0440-499e-806a-9f0003974cb4@eurprd01.prod.exchangelab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FD595BCF.dotm</Template>
  <TotalTime>32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Faber HH, Hylke</cp:lastModifiedBy>
  <cp:revision>20</cp:revision>
  <dcterms:created xsi:type="dcterms:W3CDTF">2016-12-19T14:32:00Z</dcterms:created>
  <dcterms:modified xsi:type="dcterms:W3CDTF">2017-01-10T08:23:00Z</dcterms:modified>
</cp:coreProperties>
</file>