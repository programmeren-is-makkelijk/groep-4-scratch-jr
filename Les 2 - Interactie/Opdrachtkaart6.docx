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CCC" w14:textId="4F6C81DF" w:rsidR="006A6AB8" w:rsidRPr="00D737EA" w:rsidRDefault="00D54E5A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Opdrachtkaart 6</w:t>
      </w:r>
    </w:p>
    <w:p w14:paraId="46CE7210" w14:textId="77777777" w:rsidR="00D737EA" w:rsidRPr="00D737EA" w:rsidRDefault="00D737EA" w:rsidP="0077758E">
      <w:pPr>
        <w:jc w:val="center"/>
        <w:rPr>
          <w:b/>
          <w:i/>
          <w:sz w:val="32"/>
          <w:szCs w:val="32"/>
        </w:rPr>
      </w:pPr>
    </w:p>
    <w:p w14:paraId="451728A6" w14:textId="21C48549" w:rsidR="0077758E" w:rsidRPr="00D737EA" w:rsidRDefault="0077758E" w:rsidP="0077758E">
      <w:pPr>
        <w:rPr>
          <w:sz w:val="32"/>
          <w:szCs w:val="32"/>
          <w:u w:val="single"/>
        </w:rPr>
      </w:pPr>
      <w:r w:rsidRPr="00D737EA">
        <w:rPr>
          <w:sz w:val="32"/>
          <w:szCs w:val="32"/>
          <w:u w:val="single"/>
        </w:rPr>
        <w:t xml:space="preserve">1. Kies </w:t>
      </w:r>
      <w:r w:rsidR="00916704">
        <w:rPr>
          <w:sz w:val="32"/>
          <w:szCs w:val="32"/>
          <w:u w:val="single"/>
        </w:rPr>
        <w:t>zelf</w:t>
      </w:r>
      <w:r w:rsidRPr="00D737EA">
        <w:rPr>
          <w:sz w:val="32"/>
          <w:szCs w:val="32"/>
          <w:u w:val="single"/>
        </w:rPr>
        <w:t xml:space="preserve"> </w:t>
      </w:r>
      <w:r w:rsidR="00916704">
        <w:rPr>
          <w:sz w:val="32"/>
          <w:szCs w:val="32"/>
          <w:u w:val="single"/>
        </w:rPr>
        <w:t>een</w:t>
      </w:r>
      <w:r w:rsidRPr="00D737EA">
        <w:rPr>
          <w:sz w:val="32"/>
          <w:szCs w:val="32"/>
          <w:u w:val="single"/>
        </w:rPr>
        <w:t xml:space="preserve"> achtergrond:</w:t>
      </w:r>
    </w:p>
    <w:p w14:paraId="247F3AA7" w14:textId="77777777" w:rsidR="0077758E" w:rsidRDefault="00012241" w:rsidP="0077758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DCC8B64" wp14:editId="7D115EBA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829300" cy="1142365"/>
                <wp:effectExtent l="0" t="0" r="38100" b="2603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423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3D235" id="Rechthoek 5" o:spid="_x0000_s1026" style="position:absolute;margin-left:0;margin-top:11.1pt;width:459pt;height:89.9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" filled="f" strokecolor="black [3200]" strokeweight="2pt"/>
            </w:pict>
          </mc:Fallback>
        </mc:AlternateContent>
      </w:r>
    </w:p>
    <w:p w14:paraId="3FF9E40C" w14:textId="7A9287EF" w:rsidR="00D737EA" w:rsidRDefault="00916704" w:rsidP="0077758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06528" behindDoc="0" locked="0" layoutInCell="1" allowOverlap="1" wp14:anchorId="4680B18A" wp14:editId="1E6C13A3">
            <wp:simplePos x="0" y="0"/>
            <wp:positionH relativeFrom="column">
              <wp:posOffset>2219325</wp:posOffset>
            </wp:positionH>
            <wp:positionV relativeFrom="paragraph">
              <wp:posOffset>15875</wp:posOffset>
            </wp:positionV>
            <wp:extent cx="1166495" cy="961390"/>
            <wp:effectExtent l="0" t="0" r="1905" b="3810"/>
            <wp:wrapNone/>
            <wp:docPr id="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241">
        <w:rPr>
          <w:noProof/>
          <w:sz w:val="32"/>
          <w:szCs w:val="32"/>
        </w:rPr>
        <w:drawing>
          <wp:anchor distT="0" distB="0" distL="114300" distR="114300" simplePos="0" relativeHeight="251610624" behindDoc="0" locked="0" layoutInCell="1" allowOverlap="1" wp14:anchorId="4FE4CA0E" wp14:editId="333A16AD">
            <wp:simplePos x="0" y="0"/>
            <wp:positionH relativeFrom="column">
              <wp:posOffset>4343400</wp:posOffset>
            </wp:positionH>
            <wp:positionV relativeFrom="paragraph">
              <wp:posOffset>61595</wp:posOffset>
            </wp:positionV>
            <wp:extent cx="914400" cy="859155"/>
            <wp:effectExtent l="0" t="0" r="0" b="4445"/>
            <wp:wrapNone/>
            <wp:docPr id="1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2241">
        <w:rPr>
          <w:noProof/>
          <w:sz w:val="32"/>
          <w:szCs w:val="32"/>
        </w:rPr>
        <w:drawing>
          <wp:anchor distT="0" distB="0" distL="114300" distR="114300" simplePos="0" relativeHeight="251614720" behindDoc="0" locked="0" layoutInCell="1" allowOverlap="1" wp14:anchorId="035FC1FA" wp14:editId="5684C91B">
            <wp:simplePos x="0" y="0"/>
            <wp:positionH relativeFrom="column">
              <wp:posOffset>457200</wp:posOffset>
            </wp:positionH>
            <wp:positionV relativeFrom="paragraph">
              <wp:posOffset>116205</wp:posOffset>
            </wp:positionV>
            <wp:extent cx="915035" cy="804545"/>
            <wp:effectExtent l="0" t="0" r="0" b="8255"/>
            <wp:wrapNone/>
            <wp:docPr id="1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E6FDB" w14:textId="77777777" w:rsidR="00D737EA" w:rsidRDefault="00D737EA" w:rsidP="0077758E">
      <w:pPr>
        <w:rPr>
          <w:sz w:val="32"/>
          <w:szCs w:val="32"/>
        </w:rPr>
      </w:pPr>
    </w:p>
    <w:p w14:paraId="6F061A0B" w14:textId="41EFE4FF" w:rsidR="0077758E" w:rsidRDefault="0077758E" w:rsidP="0077758E">
      <w:pPr>
        <w:rPr>
          <w:sz w:val="32"/>
          <w:szCs w:val="32"/>
        </w:rPr>
      </w:pPr>
    </w:p>
    <w:p w14:paraId="58221101" w14:textId="38F8945A" w:rsidR="0077758E" w:rsidRDefault="0077758E" w:rsidP="0077758E">
      <w:pPr>
        <w:rPr>
          <w:sz w:val="32"/>
          <w:szCs w:val="32"/>
        </w:rPr>
      </w:pPr>
    </w:p>
    <w:p w14:paraId="671F5E48" w14:textId="7E7F4461" w:rsidR="00012241" w:rsidRDefault="00012241" w:rsidP="0077758E">
      <w:pPr>
        <w:rPr>
          <w:sz w:val="32"/>
          <w:szCs w:val="32"/>
          <w:u w:val="single"/>
        </w:rPr>
      </w:pPr>
    </w:p>
    <w:p w14:paraId="3970E306" w14:textId="70E48011" w:rsidR="0077758E" w:rsidRPr="00D737EA" w:rsidRDefault="0077758E" w:rsidP="0077758E">
      <w:pPr>
        <w:rPr>
          <w:sz w:val="32"/>
          <w:szCs w:val="32"/>
          <w:u w:val="single"/>
        </w:rPr>
      </w:pPr>
      <w:r w:rsidRPr="00D737EA">
        <w:rPr>
          <w:sz w:val="32"/>
          <w:szCs w:val="32"/>
          <w:u w:val="single"/>
        </w:rPr>
        <w:t xml:space="preserve">2. Laat de kat </w:t>
      </w:r>
      <w:r w:rsidR="00CD3171">
        <w:rPr>
          <w:sz w:val="32"/>
          <w:szCs w:val="32"/>
          <w:u w:val="single"/>
        </w:rPr>
        <w:t>praten</w:t>
      </w:r>
      <w:bookmarkStart w:id="0" w:name="_GoBack"/>
      <w:bookmarkEnd w:id="0"/>
      <w:r w:rsidR="00033E41">
        <w:rPr>
          <w:sz w:val="32"/>
          <w:szCs w:val="32"/>
          <w:u w:val="single"/>
        </w:rPr>
        <w:t>. Maak dit programma:</w:t>
      </w:r>
    </w:p>
    <w:p w14:paraId="3AC2221D" w14:textId="2553A047" w:rsidR="00D737EA" w:rsidRDefault="00D737EA" w:rsidP="0077758E">
      <w:pPr>
        <w:rPr>
          <w:sz w:val="32"/>
          <w:szCs w:val="32"/>
        </w:rPr>
      </w:pPr>
    </w:p>
    <w:p w14:paraId="44A39092" w14:textId="3E60E2AC" w:rsidR="0077758E" w:rsidRDefault="00033E41" w:rsidP="0077758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BA6B733" wp14:editId="53D2680E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5829300" cy="1152525"/>
                <wp:effectExtent l="0" t="0" r="38100" b="158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C230F" id="Rechthoek 15" o:spid="_x0000_s1026" style="position:absolute;margin-left:0;margin-top:4.2pt;width:459pt;height:90.7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" filled="f" strokecolor="black [3200]" strokeweight="2pt"/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21888" behindDoc="0" locked="0" layoutInCell="1" allowOverlap="1" wp14:anchorId="113891B4" wp14:editId="62D3529C">
            <wp:simplePos x="0" y="0"/>
            <wp:positionH relativeFrom="column">
              <wp:posOffset>49530</wp:posOffset>
            </wp:positionH>
            <wp:positionV relativeFrom="paragraph">
              <wp:posOffset>153670</wp:posOffset>
            </wp:positionV>
            <wp:extent cx="750570" cy="1042670"/>
            <wp:effectExtent l="0" t="0" r="11430" b="0"/>
            <wp:wrapNone/>
            <wp:docPr id="12" name="Afbeelding 12" descr="Salvador_crop:Users:Salvador:Desktop:Screen Shot 2016-12-08 at 15.3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lvador_crop:Users:Salvador:Desktop:Screen Shot 2016-12-08 at 15.38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E094E" w14:textId="5B5E0A0A" w:rsidR="0077758E" w:rsidRDefault="00CC6152" w:rsidP="0077758E">
      <w:pPr>
        <w:rPr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264" behindDoc="0" locked="0" layoutInCell="1" allowOverlap="1" wp14:anchorId="2D0EF67E" wp14:editId="4914F05F">
                <wp:simplePos x="0" y="0"/>
                <wp:positionH relativeFrom="column">
                  <wp:posOffset>2356619</wp:posOffset>
                </wp:positionH>
                <wp:positionV relativeFrom="paragraph">
                  <wp:posOffset>90671</wp:posOffset>
                </wp:positionV>
                <wp:extent cx="621665" cy="663575"/>
                <wp:effectExtent l="0" t="0" r="6985" b="31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663575"/>
                          <a:chOff x="0" y="0"/>
                          <a:chExt cx="621665" cy="66357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621665" cy="663575"/>
                            <a:chOff x="0" y="0"/>
                            <a:chExt cx="621665" cy="663575"/>
                          </a:xfrm>
                        </wpg:grpSpPr>
                        <pic:pic xmlns:pic="http://schemas.openxmlformats.org/drawingml/2006/picture">
                          <pic:nvPicPr>
                            <pic:cNvPr id="25" name="Picture 25" descr="https://www.scratchjr.org/images/sa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1665" cy="66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" name="Rectangle 26"/>
                          <wps:cNvSpPr/>
                          <wps:spPr>
                            <a:xfrm>
                              <a:off x="108284" y="469231"/>
                              <a:ext cx="351322" cy="170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17B22B" w14:textId="77777777" w:rsidR="00CC6152" w:rsidRPr="00E8234B" w:rsidRDefault="00CC6152" w:rsidP="00CC6152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angle 27"/>
                        <wps:cNvSpPr/>
                        <wps:spPr>
                          <a:xfrm>
                            <a:off x="57751" y="404261"/>
                            <a:ext cx="416293" cy="25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78BF0" w14:textId="77777777" w:rsidR="00CC6152" w:rsidRPr="00CC6152" w:rsidRDefault="00CC6152" w:rsidP="00CC61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6152">
                                <w:rPr>
                                  <w:color w:val="000000" w:themeColor="text1"/>
                                </w:rPr>
                                <w:t>hoi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EF67E" id="Group 20" o:spid="_x0000_s1026" style="position:absolute;margin-left:185.55pt;margin-top:7.15pt;width:48.95pt;height:52.25pt;z-index:251723264" coordsize="6216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">
                <v:group id="Group 21" o:spid="_x0000_s1027" style="position:absolute;width:6216;height:6635" coordsize="6216,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5" o:spid="_x0000_s1028" type="#_x0000_t75" alt="https://www.scratchjr.org/images/say.png" style="position:absolute;width:6216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">
                    <v:imagedata r:id="rId9" o:title="say"/>
                    <v:path arrowok="t"/>
                  </v:shape>
                  <v:rect id="Rectangle 26" o:spid="_x0000_s1029" style="position:absolute;left:1082;top:4692;width:351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" fillcolor="white [3212]" stroked="f">
                    <v:textbox>
                      <w:txbxContent>
                        <w:p w14:paraId="4717B22B" w14:textId="77777777" w:rsidR="00CC6152" w:rsidRPr="00E8234B" w:rsidRDefault="00CC6152" w:rsidP="00CC6152">
                          <w:pPr>
                            <w:jc w:val="center"/>
                            <w:rPr>
                              <w:color w:val="000000" w:themeColor="text1"/>
                              <w:sz w:val="44"/>
                            </w:rPr>
                          </w:pPr>
                        </w:p>
                      </w:txbxContent>
                    </v:textbox>
                  </v:rect>
                </v:group>
                <v:rect id="Rectangle 27" o:spid="_x0000_s1030" style="position:absolute;left:577;top:4042;width:4163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" filled="f" stroked="f">
                  <v:textbox>
                    <w:txbxContent>
                      <w:p w14:paraId="6E278BF0" w14:textId="77777777" w:rsidR="00CC6152" w:rsidRPr="00CC6152" w:rsidRDefault="00CC6152" w:rsidP="00CC61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6152">
                          <w:rPr>
                            <w:color w:val="000000" w:themeColor="text1"/>
                          </w:rPr>
                          <w:t>hoi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216" behindDoc="0" locked="0" layoutInCell="1" allowOverlap="1" wp14:anchorId="2D700319" wp14:editId="4356406E">
            <wp:simplePos x="0" y="0"/>
            <wp:positionH relativeFrom="column">
              <wp:posOffset>1867267</wp:posOffset>
            </wp:positionH>
            <wp:positionV relativeFrom="paragraph">
              <wp:posOffset>101333</wp:posOffset>
            </wp:positionV>
            <wp:extent cx="592112" cy="663575"/>
            <wp:effectExtent l="0" t="0" r="0" b="3175"/>
            <wp:wrapNone/>
            <wp:docPr id="18" name="Picture 18" descr="https://www.scratchjr.org/images/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ratchjr.org/images/wa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2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4FABD383" wp14:editId="5EF2A695">
                <wp:simplePos x="0" y="0"/>
                <wp:positionH relativeFrom="column">
                  <wp:posOffset>1338079</wp:posOffset>
                </wp:positionH>
                <wp:positionV relativeFrom="paragraph">
                  <wp:posOffset>96821</wp:posOffset>
                </wp:positionV>
                <wp:extent cx="621665" cy="663575"/>
                <wp:effectExtent l="0" t="0" r="6985" b="31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663575"/>
                          <a:chOff x="0" y="0"/>
                          <a:chExt cx="621665" cy="66357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621665" cy="663575"/>
                            <a:chOff x="0" y="0"/>
                            <a:chExt cx="621665" cy="66357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https://www.scratchjr.org/images/sa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1665" cy="66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108284" y="469231"/>
                              <a:ext cx="351322" cy="170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6C8D68" w14:textId="2EC19E59" w:rsidR="00E8234B" w:rsidRPr="00E8234B" w:rsidRDefault="00E8234B" w:rsidP="00E8234B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57751" y="404261"/>
                            <a:ext cx="416293" cy="25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0A11B" w14:textId="176119AB" w:rsidR="00CC6152" w:rsidRPr="00CC6152" w:rsidRDefault="00CC6152" w:rsidP="00CC61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6152">
                                <w:rPr>
                                  <w:color w:val="000000" w:themeColor="text1"/>
                                </w:rPr>
                                <w:t>hoi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BD383" id="Group 17" o:spid="_x0000_s1031" style="position:absolute;margin-left:105.35pt;margin-top:7.6pt;width:48.95pt;height:52.25pt;z-index:251716096" coordsize="6216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">
                <v:group id="Group 16" o:spid="_x0000_s1032" style="position:absolute;width:6216;height:6635" coordsize="6216,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" o:spid="_x0000_s1033" type="#_x0000_t75" alt="https://www.scratchjr.org/images/say.png" style="position:absolute;width:6216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">
                    <v:imagedata r:id="rId9" o:title="say"/>
                    <v:path arrowok="t"/>
                  </v:shape>
                  <v:rect id="Rectangle 3" o:spid="_x0000_s1034" style="position:absolute;left:1082;top:4692;width:351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" fillcolor="white [3212]" stroked="f">
                    <v:textbox>
                      <w:txbxContent>
                        <w:p w14:paraId="426C8D68" w14:textId="2EC19E59" w:rsidR="00E8234B" w:rsidRPr="00E8234B" w:rsidRDefault="00E8234B" w:rsidP="00E8234B">
                          <w:pPr>
                            <w:jc w:val="center"/>
                            <w:rPr>
                              <w:color w:val="000000" w:themeColor="text1"/>
                              <w:sz w:val="44"/>
                            </w:rPr>
                          </w:pPr>
                        </w:p>
                      </w:txbxContent>
                    </v:textbox>
                  </v:rect>
                </v:group>
                <v:rect id="Rectangle 14" o:spid="_x0000_s1035" style="position:absolute;left:577;top:4042;width:4163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" filled="f" stroked="f">
                  <v:textbox>
                    <w:txbxContent>
                      <w:p w14:paraId="3360A11B" w14:textId="176119AB" w:rsidR="00CC6152" w:rsidRPr="00CC6152" w:rsidRDefault="00CC6152" w:rsidP="00CC61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6152">
                          <w:rPr>
                            <w:color w:val="000000" w:themeColor="text1"/>
                          </w:rPr>
                          <w:t>hoi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16704">
        <w:rPr>
          <w:noProof/>
        </w:rPr>
        <w:drawing>
          <wp:anchor distT="0" distB="0" distL="114300" distR="114300" simplePos="0" relativeHeight="251645440" behindDoc="0" locked="0" layoutInCell="1" allowOverlap="1" wp14:anchorId="7ED95C1C" wp14:editId="1DED8E2E">
            <wp:simplePos x="0" y="0"/>
            <wp:positionH relativeFrom="column">
              <wp:posOffset>6999207</wp:posOffset>
            </wp:positionH>
            <wp:positionV relativeFrom="paragraph">
              <wp:posOffset>248920</wp:posOffset>
            </wp:positionV>
            <wp:extent cx="587773" cy="628056"/>
            <wp:effectExtent l="0" t="0" r="3175" b="635"/>
            <wp:wrapNone/>
            <wp:docPr id="19" name="Picture 19" descr="https://www.scratchjr.org/images/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s://www.scratchjr.org/images/hop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73" cy="62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6704">
        <w:rPr>
          <w:noProof/>
          <w:sz w:val="32"/>
          <w:szCs w:val="32"/>
        </w:rPr>
        <w:drawing>
          <wp:anchor distT="0" distB="0" distL="114300" distR="114300" simplePos="0" relativeHeight="251634176" behindDoc="0" locked="0" layoutInCell="1" allowOverlap="1" wp14:anchorId="0F822856" wp14:editId="3D742B57">
            <wp:simplePos x="0" y="0"/>
            <wp:positionH relativeFrom="column">
              <wp:posOffset>795655</wp:posOffset>
            </wp:positionH>
            <wp:positionV relativeFrom="paragraph">
              <wp:posOffset>114587</wp:posOffset>
            </wp:positionV>
            <wp:extent cx="669587" cy="514489"/>
            <wp:effectExtent l="0" t="0" r="0" b="0"/>
            <wp:wrapNone/>
            <wp:docPr id="96" name="Picture 96" descr="https://www.scratchjr.org/images/on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https://www.scratchjr.org/images/onflag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87" cy="51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E7CE21" w14:textId="669C1A20" w:rsidR="0077758E" w:rsidRDefault="0077758E" w:rsidP="0077758E">
      <w:pPr>
        <w:rPr>
          <w:sz w:val="32"/>
          <w:szCs w:val="32"/>
        </w:rPr>
      </w:pPr>
    </w:p>
    <w:p w14:paraId="5EDB84D4" w14:textId="1F91740B" w:rsidR="0077758E" w:rsidRDefault="0077758E" w:rsidP="0077758E">
      <w:pPr>
        <w:rPr>
          <w:sz w:val="32"/>
          <w:szCs w:val="32"/>
        </w:rPr>
      </w:pPr>
    </w:p>
    <w:p w14:paraId="2AFA35B2" w14:textId="4FE97435" w:rsidR="003866E8" w:rsidRDefault="003866E8" w:rsidP="0077758E">
      <w:pPr>
        <w:rPr>
          <w:sz w:val="32"/>
          <w:szCs w:val="32"/>
        </w:rPr>
      </w:pPr>
    </w:p>
    <w:p w14:paraId="57F46F13" w14:textId="4979970D" w:rsidR="002437AD" w:rsidRDefault="00CC6152" w:rsidP="0077758E">
      <w:pPr>
        <w:rPr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8A4A700" wp14:editId="63EF9077">
                <wp:simplePos x="0" y="0"/>
                <wp:positionH relativeFrom="column">
                  <wp:posOffset>2364105</wp:posOffset>
                </wp:positionH>
                <wp:positionV relativeFrom="paragraph">
                  <wp:posOffset>23495</wp:posOffset>
                </wp:positionV>
                <wp:extent cx="876300" cy="806450"/>
                <wp:effectExtent l="19050" t="19050" r="38100" b="3175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064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D64DC3" id="Oval 106" o:spid="_x0000_s1026" style="position:absolute;margin-left:186.15pt;margin-top:1.85pt;width:69pt;height:63.5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" filled="f" strokecolor="red" strokeweight="4.5pt"/>
            </w:pict>
          </mc:Fallback>
        </mc:AlternateContent>
      </w:r>
      <w:r w:rsidRPr="00CC6152">
        <w:rPr>
          <w:sz w:val="32"/>
          <w:szCs w:val="32"/>
        </w:rPr>
        <w:drawing>
          <wp:anchor distT="0" distB="0" distL="114300" distR="114300" simplePos="0" relativeHeight="251678208" behindDoc="0" locked="0" layoutInCell="1" allowOverlap="1" wp14:anchorId="0CB6A0D6" wp14:editId="5A3EC419">
            <wp:simplePos x="0" y="0"/>
            <wp:positionH relativeFrom="column">
              <wp:posOffset>927100</wp:posOffset>
            </wp:positionH>
            <wp:positionV relativeFrom="paragraph">
              <wp:posOffset>144145</wp:posOffset>
            </wp:positionV>
            <wp:extent cx="669290" cy="514350"/>
            <wp:effectExtent l="0" t="0" r="0" b="0"/>
            <wp:wrapNone/>
            <wp:docPr id="104" name="Picture 104" descr="https://www.scratchjr.org/images/onf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https://www.scratchjr.org/images/onflag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152"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51EEC66D" wp14:editId="24F4B133">
                <wp:simplePos x="0" y="0"/>
                <wp:positionH relativeFrom="column">
                  <wp:posOffset>1469390</wp:posOffset>
                </wp:positionH>
                <wp:positionV relativeFrom="paragraph">
                  <wp:posOffset>126365</wp:posOffset>
                </wp:positionV>
                <wp:extent cx="621665" cy="663575"/>
                <wp:effectExtent l="0" t="0" r="6985" b="317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663575"/>
                          <a:chOff x="0" y="0"/>
                          <a:chExt cx="621665" cy="66357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621665" cy="663575"/>
                            <a:chOff x="0" y="0"/>
                            <a:chExt cx="621665" cy="663575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0" descr="https://www.scratchjr.org/images/sa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1665" cy="66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1" name="Rectangle 31"/>
                          <wps:cNvSpPr/>
                          <wps:spPr>
                            <a:xfrm>
                              <a:off x="108284" y="469231"/>
                              <a:ext cx="351322" cy="170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B0CD4F" w14:textId="77777777" w:rsidR="00CC6152" w:rsidRPr="00E8234B" w:rsidRDefault="00CC6152" w:rsidP="00CC6152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Rectangle 98"/>
                        <wps:cNvSpPr/>
                        <wps:spPr>
                          <a:xfrm>
                            <a:off x="57751" y="404261"/>
                            <a:ext cx="416293" cy="25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D4E0B" w14:textId="77777777" w:rsidR="00CC6152" w:rsidRPr="00CC6152" w:rsidRDefault="00CC6152" w:rsidP="00CC61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6152">
                                <w:rPr>
                                  <w:color w:val="000000" w:themeColor="text1"/>
                                </w:rPr>
                                <w:t>hoi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EEC66D" id="Group 28" o:spid="_x0000_s1036" style="position:absolute;margin-left:115.7pt;margin-top:9.95pt;width:48.95pt;height:52.25pt;z-index:251679232;mso-width-relative:margin;mso-height-relative:margin" coordsize="6216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">
                <v:group id="Group 29" o:spid="_x0000_s1037" style="position:absolute;width:6216;height:6635" coordsize="6216,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Picture 30" o:spid="_x0000_s1038" type="#_x0000_t75" alt="https://www.scratchjr.org/images/say.png" style="position:absolute;width:6216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">
                    <v:imagedata r:id="rId9" o:title="say"/>
                    <v:path arrowok="t"/>
                  </v:shape>
                  <v:rect id="Rectangle 31" o:spid="_x0000_s1039" style="position:absolute;left:1082;top:4692;width:351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" fillcolor="white [3212]" stroked="f">
                    <v:textbox>
                      <w:txbxContent>
                        <w:p w14:paraId="53B0CD4F" w14:textId="77777777" w:rsidR="00CC6152" w:rsidRPr="00E8234B" w:rsidRDefault="00CC6152" w:rsidP="00CC6152">
                          <w:pPr>
                            <w:jc w:val="center"/>
                            <w:rPr>
                              <w:color w:val="000000" w:themeColor="text1"/>
                              <w:sz w:val="44"/>
                            </w:rPr>
                          </w:pPr>
                        </w:p>
                      </w:txbxContent>
                    </v:textbox>
                  </v:rect>
                </v:group>
                <v:rect id="Rectangle 98" o:spid="_x0000_s1040" style="position:absolute;left:577;top:4042;width:4163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" filled="f" stroked="f">
                  <v:textbox>
                    <w:txbxContent>
                      <w:p w14:paraId="4F5D4E0B" w14:textId="77777777" w:rsidR="00CC6152" w:rsidRPr="00CC6152" w:rsidRDefault="00CC6152" w:rsidP="00CC61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6152">
                          <w:rPr>
                            <w:color w:val="000000" w:themeColor="text1"/>
                          </w:rPr>
                          <w:t>hoi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CC6152">
        <w:rPr>
          <w:sz w:val="32"/>
          <w:szCs w:val="32"/>
        </w:rPr>
        <w:drawing>
          <wp:anchor distT="0" distB="0" distL="114300" distR="114300" simplePos="0" relativeHeight="251684352" behindDoc="0" locked="0" layoutInCell="1" allowOverlap="1" wp14:anchorId="1FE068CB" wp14:editId="619ED23F">
            <wp:simplePos x="0" y="0"/>
            <wp:positionH relativeFrom="column">
              <wp:posOffset>1998345</wp:posOffset>
            </wp:positionH>
            <wp:positionV relativeFrom="paragraph">
              <wp:posOffset>130810</wp:posOffset>
            </wp:positionV>
            <wp:extent cx="591820" cy="663575"/>
            <wp:effectExtent l="0" t="0" r="0" b="3175"/>
            <wp:wrapNone/>
            <wp:docPr id="105" name="Picture 105" descr="https://www.scratchjr.org/images/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ratchjr.org/images/wa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6152"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2F332646" wp14:editId="43A9BC05">
                <wp:simplePos x="0" y="0"/>
                <wp:positionH relativeFrom="column">
                  <wp:posOffset>2487930</wp:posOffset>
                </wp:positionH>
                <wp:positionV relativeFrom="paragraph">
                  <wp:posOffset>120015</wp:posOffset>
                </wp:positionV>
                <wp:extent cx="621665" cy="663575"/>
                <wp:effectExtent l="0" t="0" r="6985" b="3175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665" cy="663575"/>
                          <a:chOff x="0" y="0"/>
                          <a:chExt cx="621665" cy="663575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621665" cy="663575"/>
                            <a:chOff x="0" y="0"/>
                            <a:chExt cx="621665" cy="663575"/>
                          </a:xfrm>
                        </wpg:grpSpPr>
                        <pic:pic xmlns:pic="http://schemas.openxmlformats.org/drawingml/2006/picture">
                          <pic:nvPicPr>
                            <pic:cNvPr id="101" name="Picture 101" descr="https://www.scratchjr.org/images/sa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21665" cy="66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02" name="Rectangle 102"/>
                          <wps:cNvSpPr/>
                          <wps:spPr>
                            <a:xfrm>
                              <a:off x="108284" y="469231"/>
                              <a:ext cx="351322" cy="1702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9BFEFB" w14:textId="77777777" w:rsidR="00CC6152" w:rsidRPr="00E8234B" w:rsidRDefault="00CC6152" w:rsidP="00CC6152">
                                <w:pPr>
                                  <w:jc w:val="center"/>
                                  <w:rPr>
                                    <w:color w:val="000000" w:themeColor="text1"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Rectangle 103"/>
                        <wps:cNvSpPr/>
                        <wps:spPr>
                          <a:xfrm>
                            <a:off x="57751" y="404261"/>
                            <a:ext cx="416293" cy="252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AC15F" w14:textId="77777777" w:rsidR="00CC6152" w:rsidRPr="00CC6152" w:rsidRDefault="00CC6152" w:rsidP="00CC61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6152">
                                <w:rPr>
                                  <w:color w:val="000000" w:themeColor="text1"/>
                                </w:rPr>
                                <w:t>hoi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32646" id="Group 99" o:spid="_x0000_s1041" style="position:absolute;margin-left:195.9pt;margin-top:9.45pt;width:48.95pt;height:52.25pt;z-index:251686400;mso-width-relative:margin;mso-height-relative:margin" coordsize="6216,6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">
                <v:group id="Group 100" o:spid="_x0000_s1042" style="position:absolute;width:6216;height:6635" coordsize="6216,6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Picture 101" o:spid="_x0000_s1043" type="#_x0000_t75" alt="https://www.scratchjr.org/images/say.png" style="position:absolute;width:6216;height:6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">
                    <v:imagedata r:id="rId9" o:title="say"/>
                    <v:path arrowok="t"/>
                  </v:shape>
                  <v:rect id="Rectangle 102" o:spid="_x0000_s1044" style="position:absolute;left:1082;top:4692;width:3514;height:1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" fillcolor="white [3212]" stroked="f">
                    <v:textbox>
                      <w:txbxContent>
                        <w:p w14:paraId="7B9BFEFB" w14:textId="77777777" w:rsidR="00CC6152" w:rsidRPr="00E8234B" w:rsidRDefault="00CC6152" w:rsidP="00CC6152">
                          <w:pPr>
                            <w:jc w:val="center"/>
                            <w:rPr>
                              <w:color w:val="000000" w:themeColor="text1"/>
                              <w:sz w:val="44"/>
                            </w:rPr>
                          </w:pPr>
                        </w:p>
                      </w:txbxContent>
                    </v:textbox>
                  </v:rect>
                </v:group>
                <v:rect id="Rectangle 103" o:spid="_x0000_s1045" style="position:absolute;left:577;top:4042;width:4163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" filled="f" stroked="f">
                  <v:textbox>
                    <w:txbxContent>
                      <w:p w14:paraId="36CAC15F" w14:textId="77777777" w:rsidR="00CC6152" w:rsidRPr="00CC6152" w:rsidRDefault="00CC6152" w:rsidP="00CC61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6152">
                          <w:rPr>
                            <w:color w:val="000000" w:themeColor="text1"/>
                          </w:rPr>
                          <w:t>hoi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06C4BE" w14:textId="2341A092" w:rsidR="00D54E5A" w:rsidRPr="00D54E5A" w:rsidRDefault="00D54E5A" w:rsidP="0077758E">
      <w:pPr>
        <w:rPr>
          <w:sz w:val="32"/>
          <w:szCs w:val="32"/>
        </w:rPr>
      </w:pPr>
    </w:p>
    <w:p w14:paraId="67DEC6A7" w14:textId="09AB559A" w:rsidR="00E8234B" w:rsidRDefault="00CC6152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 Klik op _______________________________</w:t>
      </w:r>
    </w:p>
    <w:p w14:paraId="646DC8F6" w14:textId="7D4A118D" w:rsidR="00CC6152" w:rsidRDefault="00CC6152" w:rsidP="0077758E">
      <w:pPr>
        <w:rPr>
          <w:sz w:val="32"/>
          <w:szCs w:val="32"/>
          <w:u w:val="single"/>
        </w:rPr>
      </w:pPr>
    </w:p>
    <w:p w14:paraId="1D904450" w14:textId="78860C41" w:rsidR="00CC6152" w:rsidRDefault="00CC6152" w:rsidP="0077758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4. Typ “hoe heet jij?”</w:t>
      </w:r>
    </w:p>
    <w:p w14:paraId="49911BEA" w14:textId="7438B28A" w:rsidR="00CC6152" w:rsidRDefault="00CC6152" w:rsidP="0077758E">
      <w:pPr>
        <w:rPr>
          <w:sz w:val="32"/>
          <w:szCs w:val="32"/>
          <w:u w:val="single"/>
        </w:rPr>
      </w:pPr>
    </w:p>
    <w:p w14:paraId="3E2654FC" w14:textId="69D662F0" w:rsidR="00CC6152" w:rsidRPr="0002451B" w:rsidRDefault="00CC6152" w:rsidP="0077758E">
      <w:pPr>
        <w:rPr>
          <w:i/>
          <w:sz w:val="32"/>
          <w:szCs w:val="32"/>
        </w:rPr>
      </w:pPr>
      <w:r>
        <w:rPr>
          <w:sz w:val="32"/>
          <w:szCs w:val="32"/>
          <w:u w:val="single"/>
        </w:rPr>
        <w:t>5. Wat zegt de kat daarna?</w:t>
      </w:r>
    </w:p>
    <w:sectPr w:rsidR="00CC6152" w:rsidRPr="0002451B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8E"/>
    <w:rsid w:val="00012241"/>
    <w:rsid w:val="0002451B"/>
    <w:rsid w:val="00033E41"/>
    <w:rsid w:val="0007792F"/>
    <w:rsid w:val="002437AD"/>
    <w:rsid w:val="003866E8"/>
    <w:rsid w:val="006A6AB8"/>
    <w:rsid w:val="006B02DF"/>
    <w:rsid w:val="0077758E"/>
    <w:rsid w:val="00834D1F"/>
    <w:rsid w:val="00916704"/>
    <w:rsid w:val="0097733D"/>
    <w:rsid w:val="00CC6152"/>
    <w:rsid w:val="00CD3171"/>
    <w:rsid w:val="00D54E5A"/>
    <w:rsid w:val="00D737EA"/>
    <w:rsid w:val="00E8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BB2EB"/>
  <w14:defaultImageDpi w14:val="300"/>
  <w15:docId w15:val="{565E4FC8-354A-4D94-AE62-C0A74307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58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8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FFAB4B0A.dotm</Template>
  <TotalTime>55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Faber HH, Hylke</cp:lastModifiedBy>
  <cp:revision>14</cp:revision>
  <dcterms:created xsi:type="dcterms:W3CDTF">2016-12-08T14:23:00Z</dcterms:created>
  <dcterms:modified xsi:type="dcterms:W3CDTF">2016-12-13T14:02:00Z</dcterms:modified>
</cp:coreProperties>
</file>