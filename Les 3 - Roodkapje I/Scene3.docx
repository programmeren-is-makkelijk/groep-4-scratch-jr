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CCC" w14:textId="4C76266E" w:rsidR="006A6AB8" w:rsidRPr="00D737EA" w:rsidRDefault="00762A3D" w:rsidP="0077758E">
      <w:pPr>
        <w:jc w:val="center"/>
        <w:rPr>
          <w:b/>
          <w:i/>
          <w:sz w:val="40"/>
          <w:szCs w:val="40"/>
        </w:rPr>
      </w:pPr>
      <w:bookmarkStart w:id="0" w:name="_GoBack"/>
      <w:bookmarkEnd w:id="0"/>
      <w:r>
        <w:rPr>
          <w:b/>
          <w:i/>
          <w:sz w:val="40"/>
          <w:szCs w:val="40"/>
        </w:rPr>
        <w:t xml:space="preserve">Scene </w:t>
      </w:r>
      <w:r w:rsidR="00605192">
        <w:rPr>
          <w:b/>
          <w:i/>
          <w:sz w:val="40"/>
          <w:szCs w:val="40"/>
        </w:rPr>
        <w:t>3</w:t>
      </w:r>
      <w:r w:rsidR="00FB49D3">
        <w:rPr>
          <w:b/>
          <w:i/>
          <w:sz w:val="40"/>
          <w:szCs w:val="40"/>
        </w:rPr>
        <w:t xml:space="preserve"> Roodkapje</w:t>
      </w:r>
    </w:p>
    <w:p w14:paraId="79BA02D5" w14:textId="786D9917" w:rsidR="00FB49D3" w:rsidRPr="00FB49D3" w:rsidRDefault="00FB49D3" w:rsidP="009C57C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B49D3" w:rsidRPr="00FB49D3" w14:paraId="1F6CA0D7" w14:textId="77777777" w:rsidTr="00FB49D3">
        <w:trPr>
          <w:trHeight w:val="1701"/>
        </w:trPr>
        <w:tc>
          <w:tcPr>
            <w:tcW w:w="4603" w:type="dxa"/>
            <w:vAlign w:val="center"/>
          </w:tcPr>
          <w:p w14:paraId="40C28826" w14:textId="25632A75" w:rsidR="00FB49D3" w:rsidRPr="00FB49D3" w:rsidRDefault="00FB49D3" w:rsidP="009C57CC">
            <w:pPr>
              <w:rPr>
                <w:sz w:val="32"/>
                <w:szCs w:val="32"/>
              </w:rPr>
            </w:pPr>
            <w:r w:rsidRPr="00FB49D3">
              <w:rPr>
                <w:sz w:val="32"/>
                <w:szCs w:val="32"/>
              </w:rPr>
              <w:t>1. Maak een nieuwe scene, haal de poes weg.</w:t>
            </w:r>
          </w:p>
        </w:tc>
        <w:tc>
          <w:tcPr>
            <w:tcW w:w="4603" w:type="dxa"/>
          </w:tcPr>
          <w:p w14:paraId="01EDEB68" w14:textId="6006FD38" w:rsidR="00FB49D3" w:rsidRPr="00FB49D3" w:rsidRDefault="00FB49D3" w:rsidP="00FB49D3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40DB423" wp14:editId="314F7B62">
                  <wp:extent cx="1989547" cy="1576705"/>
                  <wp:effectExtent l="0" t="0" r="0" b="0"/>
                  <wp:docPr id="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547" cy="157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3FC7F" w14:textId="77777777" w:rsidR="009C57CC" w:rsidRDefault="009C57CC" w:rsidP="0077758E">
      <w:pPr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B49D3" w:rsidRPr="00FB49D3" w14:paraId="7458B5B5" w14:textId="77777777" w:rsidTr="00FB49D3">
        <w:trPr>
          <w:trHeight w:val="1701"/>
        </w:trPr>
        <w:tc>
          <w:tcPr>
            <w:tcW w:w="4603" w:type="dxa"/>
            <w:vAlign w:val="center"/>
          </w:tcPr>
          <w:p w14:paraId="5458809E" w14:textId="6786141F" w:rsidR="00FB49D3" w:rsidRPr="00FB49D3" w:rsidRDefault="00FB49D3" w:rsidP="00B10C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FB49D3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 xml:space="preserve">Kies </w:t>
            </w:r>
            <w:r w:rsidR="00B10C41">
              <w:rPr>
                <w:sz w:val="32"/>
                <w:szCs w:val="32"/>
              </w:rPr>
              <w:t>deze</w:t>
            </w:r>
            <w:r>
              <w:rPr>
                <w:sz w:val="32"/>
                <w:szCs w:val="32"/>
              </w:rPr>
              <w:t xml:space="preserve"> achtergrond</w:t>
            </w:r>
            <w:r w:rsidR="00B10C41">
              <w:rPr>
                <w:sz w:val="32"/>
                <w:szCs w:val="32"/>
              </w:rPr>
              <w:t>:</w:t>
            </w:r>
          </w:p>
        </w:tc>
        <w:tc>
          <w:tcPr>
            <w:tcW w:w="4603" w:type="dxa"/>
            <w:vAlign w:val="center"/>
          </w:tcPr>
          <w:p w14:paraId="624B0DAE" w14:textId="537458CF" w:rsidR="00FB49D3" w:rsidRPr="00FB49D3" w:rsidRDefault="00FB49D3" w:rsidP="0083352B">
            <w:pPr>
              <w:jc w:val="center"/>
              <w:rPr>
                <w:sz w:val="32"/>
                <w:szCs w:val="32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EAE6C" wp14:editId="1675481E">
                  <wp:extent cx="1846807" cy="1389380"/>
                  <wp:effectExtent l="152400" t="152400" r="160020" b="185420"/>
                  <wp:docPr id="6" name="Picture 1" descr="cid:bd1a4b1c-edda-4ffb-817b-f86c22f7a14a@eurprd01.prod.exchangelab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id:bd1a4b1c-edda-4ffb-817b-f86c22f7a14a@eurprd01.prod.exchangelabs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9" t="7060" r="7501" b="7118"/>
                          <a:stretch/>
                        </pic:blipFill>
                        <pic:spPr bwMode="auto">
                          <a:xfrm>
                            <a:off x="0" y="0"/>
                            <a:ext cx="1846807" cy="13893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BCE57" w14:textId="77777777" w:rsidR="00F302AF" w:rsidRDefault="00F302AF" w:rsidP="00F302AF">
      <w:pPr>
        <w:rPr>
          <w:sz w:val="32"/>
          <w:szCs w:val="32"/>
          <w:u w:val="single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F302AF" w14:paraId="0E91954F" w14:textId="77777777" w:rsidTr="004F12B8">
        <w:trPr>
          <w:trHeight w:val="805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7AAD5" w14:textId="7B8AF510" w:rsidR="00F302AF" w:rsidRDefault="00F302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Voeg </w:t>
            </w:r>
            <w:r>
              <w:rPr>
                <w:b/>
                <w:sz w:val="32"/>
                <w:szCs w:val="32"/>
              </w:rPr>
              <w:t>Roodkapje,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de wolf, de jager </w:t>
            </w:r>
            <w:r>
              <w:rPr>
                <w:sz w:val="32"/>
                <w:szCs w:val="32"/>
              </w:rPr>
              <w:t xml:space="preserve">en </w:t>
            </w:r>
            <w:r>
              <w:rPr>
                <w:b/>
                <w:sz w:val="32"/>
                <w:szCs w:val="32"/>
              </w:rPr>
              <w:t>de steen</w:t>
            </w:r>
            <w:r>
              <w:rPr>
                <w:sz w:val="32"/>
                <w:szCs w:val="32"/>
              </w:rPr>
              <w:t xml:space="preserve"> toe.</w:t>
            </w:r>
          </w:p>
        </w:tc>
      </w:tr>
    </w:tbl>
    <w:p w14:paraId="674265A3" w14:textId="61329C35" w:rsidR="00292D98" w:rsidRDefault="00292D98" w:rsidP="003D304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B49D3" w:rsidRPr="00FB49D3" w14:paraId="28CFDD03" w14:textId="77777777" w:rsidTr="00DB4B80">
        <w:trPr>
          <w:trHeight w:val="1176"/>
        </w:trPr>
        <w:tc>
          <w:tcPr>
            <w:tcW w:w="4603" w:type="dxa"/>
            <w:vAlign w:val="center"/>
          </w:tcPr>
          <w:p w14:paraId="4036C4BD" w14:textId="321B5C32" w:rsidR="00FB49D3" w:rsidRPr="00FB49D3" w:rsidRDefault="00FB49D3" w:rsidP="00FB4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Pr="00FB49D3">
              <w:rPr>
                <w:sz w:val="32"/>
                <w:szCs w:val="32"/>
              </w:rPr>
              <w:t>.</w:t>
            </w:r>
            <w:r w:rsidR="003376C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Programmeer:</w:t>
            </w:r>
          </w:p>
        </w:tc>
        <w:tc>
          <w:tcPr>
            <w:tcW w:w="4603" w:type="dxa"/>
            <w:vAlign w:val="center"/>
          </w:tcPr>
          <w:p w14:paraId="10264FCB" w14:textId="6D4BEED2" w:rsidR="00FB49D3" w:rsidRPr="00FB49D3" w:rsidRDefault="00FB49D3" w:rsidP="009D5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 jager komt binnen en loopt naar de wolf toe</w:t>
            </w:r>
            <w:r w:rsidR="0083352B">
              <w:rPr>
                <w:sz w:val="32"/>
                <w:szCs w:val="32"/>
              </w:rPr>
              <w:t>.</w:t>
            </w:r>
          </w:p>
        </w:tc>
      </w:tr>
    </w:tbl>
    <w:p w14:paraId="1E5F11B3" w14:textId="77777777" w:rsidR="00FB49D3" w:rsidRDefault="00FB49D3" w:rsidP="003D304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B49D3" w:rsidRPr="00FB49D3" w14:paraId="733E9E46" w14:textId="77777777" w:rsidTr="00DB4B80">
        <w:trPr>
          <w:trHeight w:val="1582"/>
        </w:trPr>
        <w:tc>
          <w:tcPr>
            <w:tcW w:w="4603" w:type="dxa"/>
            <w:vAlign w:val="center"/>
          </w:tcPr>
          <w:p w14:paraId="103FD6F8" w14:textId="697138CA" w:rsidR="00FB49D3" w:rsidRPr="00FB49D3" w:rsidRDefault="009D5AEA" w:rsidP="00FB4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FB49D3">
              <w:rPr>
                <w:sz w:val="32"/>
                <w:szCs w:val="32"/>
              </w:rPr>
              <w:t>. Programmeer:</w:t>
            </w:r>
          </w:p>
        </w:tc>
        <w:tc>
          <w:tcPr>
            <w:tcW w:w="4603" w:type="dxa"/>
            <w:vAlign w:val="center"/>
          </w:tcPr>
          <w:p w14:paraId="7C26B019" w14:textId="771067C5" w:rsidR="00FB49D3" w:rsidRPr="00FB49D3" w:rsidRDefault="00FB49D3" w:rsidP="009D5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Roodkapje ontsnapt uit de buik van de wolf. De steen wordt in de buik van de wolf gedaan</w:t>
            </w:r>
            <w:r w:rsidR="009D5AEA">
              <w:rPr>
                <w:sz w:val="32"/>
                <w:szCs w:val="32"/>
              </w:rPr>
              <w:t>.</w:t>
            </w:r>
          </w:p>
        </w:tc>
      </w:tr>
    </w:tbl>
    <w:p w14:paraId="2C1ABE92" w14:textId="645F4D7A" w:rsidR="00CA5F11" w:rsidRPr="00D54E5A" w:rsidRDefault="00CA5F11" w:rsidP="0077758E">
      <w:pPr>
        <w:rPr>
          <w:sz w:val="32"/>
          <w:szCs w:val="32"/>
        </w:rPr>
      </w:pPr>
    </w:p>
    <w:sectPr w:rsidR="00CA5F11" w:rsidRPr="00D54E5A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67EF0"/>
    <w:multiLevelType w:val="hybridMultilevel"/>
    <w:tmpl w:val="0B2C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75E3B"/>
    <w:multiLevelType w:val="hybridMultilevel"/>
    <w:tmpl w:val="950C6C14"/>
    <w:lvl w:ilvl="0" w:tplc="2DB83C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7792F"/>
    <w:rsid w:val="001419DD"/>
    <w:rsid w:val="00173EF9"/>
    <w:rsid w:val="001C76DC"/>
    <w:rsid w:val="001E4457"/>
    <w:rsid w:val="002437AD"/>
    <w:rsid w:val="00292D98"/>
    <w:rsid w:val="002A05DA"/>
    <w:rsid w:val="00314D3E"/>
    <w:rsid w:val="003376C8"/>
    <w:rsid w:val="00385106"/>
    <w:rsid w:val="003866E8"/>
    <w:rsid w:val="003D3044"/>
    <w:rsid w:val="00404D6D"/>
    <w:rsid w:val="004F12B8"/>
    <w:rsid w:val="00534CF4"/>
    <w:rsid w:val="00605192"/>
    <w:rsid w:val="00647B06"/>
    <w:rsid w:val="006608DC"/>
    <w:rsid w:val="006A6AB8"/>
    <w:rsid w:val="006B02DF"/>
    <w:rsid w:val="006B7552"/>
    <w:rsid w:val="007628FB"/>
    <w:rsid w:val="00762A3D"/>
    <w:rsid w:val="0077758E"/>
    <w:rsid w:val="0083352B"/>
    <w:rsid w:val="00834D1F"/>
    <w:rsid w:val="00916704"/>
    <w:rsid w:val="0097733D"/>
    <w:rsid w:val="009C57CC"/>
    <w:rsid w:val="009D5AEA"/>
    <w:rsid w:val="00B10C41"/>
    <w:rsid w:val="00B807D4"/>
    <w:rsid w:val="00B840B6"/>
    <w:rsid w:val="00C97205"/>
    <w:rsid w:val="00CA1396"/>
    <w:rsid w:val="00CA5F11"/>
    <w:rsid w:val="00CC6152"/>
    <w:rsid w:val="00CD3171"/>
    <w:rsid w:val="00D54E5A"/>
    <w:rsid w:val="00D737EA"/>
    <w:rsid w:val="00D86E59"/>
    <w:rsid w:val="00DB4B80"/>
    <w:rsid w:val="00E205AC"/>
    <w:rsid w:val="00E3632F"/>
    <w:rsid w:val="00E8234B"/>
    <w:rsid w:val="00F302AF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BB2EB"/>
  <w14:defaultImageDpi w14:val="300"/>
  <w15:docId w15:val="{D037A907-8078-4C96-80B4-E549B6C0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58E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6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bd1a4b1c-edda-4ffb-817b-f86c22f7a14a@eurprd01.prod.exchangelabs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2D711D-B6E0-4285-8254-4E9AAE90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FD595BCF.dotm</Template>
  <TotalTime>34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Faber HH, Hylke</cp:lastModifiedBy>
  <cp:revision>17</cp:revision>
  <dcterms:created xsi:type="dcterms:W3CDTF">2016-12-19T14:27:00Z</dcterms:created>
  <dcterms:modified xsi:type="dcterms:W3CDTF">2017-01-10T08:23:00Z</dcterms:modified>
</cp:coreProperties>
</file>